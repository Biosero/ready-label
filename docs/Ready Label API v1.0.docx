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335B74" w:themeColor="text2"/>
          <w:sz w:val="32"/>
          <w:szCs w:val="32"/>
        </w:rPr>
      </w:sdtEndPr>
      <w:sdtContent>
        <w:p w14:paraId="303839E7" w14:textId="77777777" w:rsidR="009A4959" w:rsidRDefault="00241314">
          <w:pPr>
            <w:rPr>
              <w:noProof/>
              <w:color w:val="335B74" w:themeColor="text2"/>
              <w:sz w:val="32"/>
              <w:szCs w:val="40"/>
            </w:rPr>
          </w:pPr>
          <w:r>
            <w:rPr>
              <w:noProof/>
              <w:lang w:eastAsia="en-US"/>
            </w:rPr>
            <mc:AlternateContent>
              <mc:Choice Requires="wps">
                <w:drawing>
                  <wp:anchor distT="0" distB="0" distL="114300" distR="114300" simplePos="0" relativeHeight="251660288" behindDoc="0" locked="1" layoutInCell="1" allowOverlap="1" wp14:anchorId="09A257F6" wp14:editId="3415350F">
                    <wp:simplePos x="0" y="0"/>
                    <wp:positionH relativeFrom="margin">
                      <wp:align>right</wp:align>
                    </wp:positionH>
                    <wp:positionV relativeFrom="page">
                      <wp:posOffset>4012476</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CB9777" w14:textId="77777777" w:rsidR="00355676" w:rsidRDefault="00355676">
                                <w:pPr>
                                  <w:pStyle w:val="Logo"/>
                                </w:pPr>
                              </w:p>
                              <w:sdt>
                                <w:sdtPr>
                                  <w:rPr>
                                    <w:sz w:val="72"/>
                                    <w:szCs w:val="72"/>
                                  </w:rPr>
                                  <w:alias w:val="Title"/>
                                  <w:tag w:val=""/>
                                  <w:id w:val="-1364747280"/>
                                  <w:placeholder>
                                    <w:docPart w:val="E3C5621D72C347D3A00B03E4D0C3DB3C"/>
                                  </w:placeholder>
                                  <w:dataBinding w:prefixMappings="xmlns:ns0='http://purl.org/dc/elements/1.1/' xmlns:ns1='http://schemas.openxmlformats.org/package/2006/metadata/core-properties' " w:xpath="/ns1:coreProperties[1]/ns0:title[1]" w:storeItemID="{6C3C8BC8-F283-45AE-878A-BAB7291924A1}"/>
                                  <w:text/>
                                </w:sdtPr>
                                <w:sdtContent>
                                  <w:p w14:paraId="4D7EABF0" w14:textId="18382ACC" w:rsidR="00355676" w:rsidRDefault="00355676">
                                    <w:pPr>
                                      <w:pStyle w:val="Title"/>
                                    </w:pPr>
                                    <w:r>
                                      <w:rPr>
                                        <w:sz w:val="72"/>
                                        <w:szCs w:val="72"/>
                                      </w:rPr>
                                      <w:t>Ready Label</w:t>
                                    </w:r>
                                  </w:p>
                                </w:sdtContent>
                              </w:sdt>
                              <w:sdt>
                                <w:sdtPr>
                                  <w:rPr>
                                    <w:sz w:val="44"/>
                                    <w:szCs w:val="44"/>
                                  </w:rPr>
                                  <w:alias w:val="Subtitle"/>
                                  <w:tag w:val=""/>
                                  <w:id w:val="-1262595270"/>
                                  <w:placeholder>
                                    <w:docPart w:val="7DF2034D57544281BF036E2096B37AAB"/>
                                  </w:placeholder>
                                  <w:dataBinding w:prefixMappings="xmlns:ns0='http://purl.org/dc/elements/1.1/' xmlns:ns1='http://schemas.openxmlformats.org/package/2006/metadata/core-properties' " w:xpath="/ns1:coreProperties[1]/ns0:subject[1]" w:storeItemID="{6C3C8BC8-F283-45AE-878A-BAB7291924A1}"/>
                                  <w:text/>
                                </w:sdtPr>
                                <w:sdtContent>
                                  <w:p w14:paraId="0F96EBD5" w14:textId="36D19E8E" w:rsidR="00355676" w:rsidRPr="00214C06" w:rsidRDefault="00355676">
                                    <w:pPr>
                                      <w:pStyle w:val="Subtitle"/>
                                      <w:rPr>
                                        <w:sz w:val="44"/>
                                        <w:szCs w:val="44"/>
                                      </w:rPr>
                                    </w:pPr>
                                    <w:r>
                                      <w:rPr>
                                        <w:sz w:val="44"/>
                                        <w:szCs w:val="44"/>
                                      </w:rPr>
                                      <w:t xml:space="preserve">RESTful API </w:t>
                                    </w:r>
                                    <w:r w:rsidRPr="00214C06">
                                      <w:rPr>
                                        <w:sz w:val="44"/>
                                        <w:szCs w:val="44"/>
                                      </w:rPr>
                                      <w:t>Version 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9A257F6" id="_x0000_t202" coordsize="21600,21600" o:spt="202" path="m,l,21600r21600,l21600,xe">
                    <v:stroke joinstyle="miter"/>
                    <v:path gradientshapeok="t" o:connecttype="rect"/>
                  </v:shapetype>
                  <v:shape id="Text Box 37" o:spid="_x0000_s1026" type="#_x0000_t202" alt="Title and subtitle" style="position:absolute;left:0;text-align:left;margin-left:383.7pt;margin-top:315.9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" filled="f" stroked="f" strokeweight=".5pt">
                    <v:textbox inset="0,0,0,0">
                      <w:txbxContent>
                        <w:p w14:paraId="70CB9777" w14:textId="77777777" w:rsidR="00355676" w:rsidRDefault="00355676">
                          <w:pPr>
                            <w:pStyle w:val="Logo"/>
                          </w:pPr>
                        </w:p>
                        <w:sdt>
                          <w:sdtPr>
                            <w:rPr>
                              <w:sz w:val="72"/>
                              <w:szCs w:val="72"/>
                            </w:rPr>
                            <w:alias w:val="Title"/>
                            <w:tag w:val=""/>
                            <w:id w:val="-1364747280"/>
                            <w:placeholder>
                              <w:docPart w:val="E3C5621D72C347D3A00B03E4D0C3DB3C"/>
                            </w:placeholder>
                            <w:dataBinding w:prefixMappings="xmlns:ns0='http://purl.org/dc/elements/1.1/' xmlns:ns1='http://schemas.openxmlformats.org/package/2006/metadata/core-properties' " w:xpath="/ns1:coreProperties[1]/ns0:title[1]" w:storeItemID="{6C3C8BC8-F283-45AE-878A-BAB7291924A1}"/>
                            <w:text/>
                          </w:sdtPr>
                          <w:sdtContent>
                            <w:p w14:paraId="4D7EABF0" w14:textId="18382ACC" w:rsidR="00355676" w:rsidRDefault="00355676">
                              <w:pPr>
                                <w:pStyle w:val="Title"/>
                              </w:pPr>
                              <w:r>
                                <w:rPr>
                                  <w:sz w:val="72"/>
                                  <w:szCs w:val="72"/>
                                </w:rPr>
                                <w:t>Ready Label</w:t>
                              </w:r>
                            </w:p>
                          </w:sdtContent>
                        </w:sdt>
                        <w:sdt>
                          <w:sdtPr>
                            <w:rPr>
                              <w:sz w:val="44"/>
                              <w:szCs w:val="44"/>
                            </w:rPr>
                            <w:alias w:val="Subtitle"/>
                            <w:tag w:val=""/>
                            <w:id w:val="-1262595270"/>
                            <w:placeholder>
                              <w:docPart w:val="7DF2034D57544281BF036E2096B37AAB"/>
                            </w:placeholder>
                            <w:dataBinding w:prefixMappings="xmlns:ns0='http://purl.org/dc/elements/1.1/' xmlns:ns1='http://schemas.openxmlformats.org/package/2006/metadata/core-properties' " w:xpath="/ns1:coreProperties[1]/ns0:subject[1]" w:storeItemID="{6C3C8BC8-F283-45AE-878A-BAB7291924A1}"/>
                            <w:text/>
                          </w:sdtPr>
                          <w:sdtContent>
                            <w:p w14:paraId="0F96EBD5" w14:textId="36D19E8E" w:rsidR="00355676" w:rsidRPr="00214C06" w:rsidRDefault="00355676">
                              <w:pPr>
                                <w:pStyle w:val="Subtitle"/>
                                <w:rPr>
                                  <w:sz w:val="44"/>
                                  <w:szCs w:val="44"/>
                                </w:rPr>
                              </w:pPr>
                              <w:r>
                                <w:rPr>
                                  <w:sz w:val="44"/>
                                  <w:szCs w:val="44"/>
                                </w:rPr>
                                <w:t xml:space="preserve">RESTful API </w:t>
                              </w:r>
                              <w:r w:rsidRPr="00214C06">
                                <w:rPr>
                                  <w:sz w:val="44"/>
                                  <w:szCs w:val="44"/>
                                </w:rPr>
                                <w:t>Version 1.0</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14:anchorId="2CA15F3C" wp14:editId="45CF5205">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340846552"/>
                                  <w:dataBinding w:prefixMappings="xmlns:ns0='http://schemas.microsoft.com/office/2006/coverPageProps' " w:xpath="/ns0:CoverPageProperties[1]/ns0:PublishDate[1]" w:storeItemID="{55AF091B-3C7A-41E3-B477-F2FDAA23CFDA}"/>
                                  <w:date w:fullDate="2016-05-27T00:00:00Z">
                                    <w:dateFormat w:val="MMMM d, yyyy"/>
                                    <w:lid w:val="en-US"/>
                                    <w:storeMappedDataAs w:val="dateTime"/>
                                    <w:calendar w:val="gregorian"/>
                                  </w:date>
                                </w:sdtPr>
                                <w:sdtContent>
                                  <w:p w14:paraId="1B5E037F" w14:textId="6F368050" w:rsidR="00355676" w:rsidRDefault="005B11DD">
                                    <w:pPr>
                                      <w:pStyle w:val="Subtitle"/>
                                    </w:pPr>
                                    <w:r>
                                      <w:t>May 27</w:t>
                                    </w:r>
                                    <w:r w:rsidR="00355676">
                                      <w:t>,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2CA15F3C" id="Text Box 33" o:spid="_x0000_s1027"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wqNUYiwIAAHwFAAAOAAAAAAAAAAAAAAAAAC4CAABkcnMvZTJvRG9jLnhtbFBLAQItABQABgAI&#10;AAAAIQBkQUbP2wAAAAUBAAAPAAAAAAAAAAAAAAAAAOUEAABkcnMvZG93bnJldi54bWxQSwUGAAAA&#10;AAQABADzAAAA7QUAAAAA&#10;" filled="f" stroked="f" strokeweight=".5pt">
                    <v:textbox style="mso-fit-shape-to-text:t" inset="0,0,0,0">
                      <w:txbxContent>
                        <w:sdt>
                          <w:sdtPr>
                            <w:alias w:val="Date"/>
                            <w:tag w:val=""/>
                            <w:id w:val="-340846552"/>
                            <w:dataBinding w:prefixMappings="xmlns:ns0='http://schemas.microsoft.com/office/2006/coverPageProps' " w:xpath="/ns0:CoverPageProperties[1]/ns0:PublishDate[1]" w:storeItemID="{55AF091B-3C7A-41E3-B477-F2FDAA23CFDA}"/>
                            <w:date w:fullDate="2016-05-27T00:00:00Z">
                              <w:dateFormat w:val="MMMM d, yyyy"/>
                              <w:lid w:val="en-US"/>
                              <w:storeMappedDataAs w:val="dateTime"/>
                              <w:calendar w:val="gregorian"/>
                            </w:date>
                          </w:sdtPr>
                          <w:sdtContent>
                            <w:p w14:paraId="1B5E037F" w14:textId="6F368050" w:rsidR="00355676" w:rsidRDefault="005B11DD">
                              <w:pPr>
                                <w:pStyle w:val="Subtitle"/>
                              </w:pPr>
                              <w:r>
                                <w:t>May 27</w:t>
                              </w:r>
                              <w:r w:rsidR="00355676">
                                <w:t>, 2016</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1312" behindDoc="0" locked="1" layoutInCell="1" allowOverlap="1" wp14:anchorId="3D8A5FC2" wp14:editId="00887C6F">
                    <wp:simplePos x="0" y="0"/>
                    <wp:positionH relativeFrom="margin">
                      <wp:align>right</wp:align>
                    </wp:positionH>
                    <wp:positionV relativeFrom="page">
                      <wp:posOffset>8307070</wp:posOffset>
                    </wp:positionV>
                    <wp:extent cx="5753100" cy="652780"/>
                    <wp:effectExtent l="0" t="0" r="0" b="146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51F8C0" w14:textId="77777777" w:rsidR="00355676" w:rsidRPr="00214C06" w:rsidRDefault="00355676">
                                <w:pPr>
                                  <w:pStyle w:val="Contactinfo"/>
                                  <w:rPr>
                                    <w:sz w:val="24"/>
                                    <w:szCs w:val="24"/>
                                  </w:rPr>
                                </w:pPr>
                                <w:sdt>
                                  <w:sdtPr>
                                    <w:rPr>
                                      <w:sz w:val="24"/>
                                      <w:szCs w:val="24"/>
                                    </w:rPr>
                                    <w:alias w:val="Company"/>
                                    <w:tag w:val=""/>
                                    <w:id w:val="733736139"/>
                                    <w:dataBinding w:prefixMappings="xmlns:ns0='http://schemas.openxmlformats.org/officeDocument/2006/extended-properties' " w:xpath="/ns0:Properties[1]/ns0:Company[1]" w:storeItemID="{6668398D-A668-4E3E-A5EB-62B293D839F1}"/>
                                    <w:text/>
                                  </w:sdtPr>
                                  <w:sdtContent>
                                    <w:r w:rsidRPr="00214C06">
                                      <w:rPr>
                                        <w:sz w:val="24"/>
                                        <w:szCs w:val="24"/>
                                      </w:rPr>
                                      <w:t>Biosero</w:t>
                                    </w:r>
                                  </w:sdtContent>
                                </w:sdt>
                              </w:p>
                              <w:p w14:paraId="39C0ACBA" w14:textId="77777777" w:rsidR="00355676" w:rsidRPr="00214C06" w:rsidRDefault="00355676" w:rsidP="008B7C0D">
                                <w:pPr>
                                  <w:pStyle w:val="Contactinfo"/>
                                  <w:rPr>
                                    <w:sz w:val="24"/>
                                    <w:szCs w:val="24"/>
                                  </w:rPr>
                                </w:pPr>
                                <w:sdt>
                                  <w:sdtPr>
                                    <w:rPr>
                                      <w:sz w:val="24"/>
                                      <w:szCs w:val="24"/>
                                    </w:rPr>
                                    <w:alias w:val="Company Address"/>
                                    <w:tag w:val=""/>
                                    <w:id w:val="-1515219664"/>
                                    <w:dataBinding w:prefixMappings="xmlns:ns0='http://schemas.microsoft.com/office/2006/coverPageProps' " w:xpath="/ns0:CoverPageProperties[1]/ns0:CompanyAddress[1]" w:storeItemID="{55AF091B-3C7A-41E3-B477-F2FDAA23CFDA}"/>
                                    <w:text/>
                                  </w:sdtPr>
                                  <w:sdtContent>
                                    <w:r w:rsidRPr="00214C06">
                                      <w:rPr>
                                        <w:sz w:val="24"/>
                                        <w:szCs w:val="24"/>
                                      </w:rPr>
                                      <w:t>San Diego, 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8000</wp14:pctHeight>
                    </wp14:sizeRelV>
                  </wp:anchor>
                </w:drawing>
              </mc:Choice>
              <mc:Fallback>
                <w:pict>
                  <v:shape w14:anchorId="3D8A5FC2" id="Text Box 35" o:spid="_x0000_s1028" type="#_x0000_t202" alt="Presenter, company name and address" style="position:absolute;left:0;text-align:left;margin-left:401.8pt;margin-top:654.1pt;width:453pt;height:51.4pt;z-index:251661312;visibility:visible;mso-wrap-style:square;mso-width-percent:471;mso-height-percent:80;mso-wrap-distance-left:9pt;mso-wrap-distance-top:0;mso-wrap-distance-right:9pt;mso-wrap-distance-bottom:0;mso-position-horizontal:right;mso-position-horizontal-relative:margin;mso-position-vertical:absolute;mso-position-vertical-relative:page;mso-width-percent:471;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" filled="f" stroked="f" strokeweight=".5pt">
                    <v:textbox inset="0,0,0,0">
                      <w:txbxContent>
                        <w:p w14:paraId="4E51F8C0" w14:textId="77777777" w:rsidR="00355676" w:rsidRPr="00214C06" w:rsidRDefault="00355676">
                          <w:pPr>
                            <w:pStyle w:val="Contactinfo"/>
                            <w:rPr>
                              <w:sz w:val="24"/>
                              <w:szCs w:val="24"/>
                            </w:rPr>
                          </w:pPr>
                          <w:sdt>
                            <w:sdtPr>
                              <w:rPr>
                                <w:sz w:val="24"/>
                                <w:szCs w:val="24"/>
                              </w:rPr>
                              <w:alias w:val="Company"/>
                              <w:tag w:val=""/>
                              <w:id w:val="733736139"/>
                              <w:dataBinding w:prefixMappings="xmlns:ns0='http://schemas.openxmlformats.org/officeDocument/2006/extended-properties' " w:xpath="/ns0:Properties[1]/ns0:Company[1]" w:storeItemID="{6668398D-A668-4E3E-A5EB-62B293D839F1}"/>
                              <w:text/>
                            </w:sdtPr>
                            <w:sdtContent>
                              <w:r w:rsidRPr="00214C06">
                                <w:rPr>
                                  <w:sz w:val="24"/>
                                  <w:szCs w:val="24"/>
                                </w:rPr>
                                <w:t>Biosero</w:t>
                              </w:r>
                            </w:sdtContent>
                          </w:sdt>
                        </w:p>
                        <w:p w14:paraId="39C0ACBA" w14:textId="77777777" w:rsidR="00355676" w:rsidRPr="00214C06" w:rsidRDefault="00355676" w:rsidP="008B7C0D">
                          <w:pPr>
                            <w:pStyle w:val="Contactinfo"/>
                            <w:rPr>
                              <w:sz w:val="24"/>
                              <w:szCs w:val="24"/>
                            </w:rPr>
                          </w:pPr>
                          <w:sdt>
                            <w:sdtPr>
                              <w:rPr>
                                <w:sz w:val="24"/>
                                <w:szCs w:val="24"/>
                              </w:rPr>
                              <w:alias w:val="Company Address"/>
                              <w:tag w:val=""/>
                              <w:id w:val="-1515219664"/>
                              <w:dataBinding w:prefixMappings="xmlns:ns0='http://schemas.microsoft.com/office/2006/coverPageProps' " w:xpath="/ns0:CoverPageProperties[1]/ns0:CompanyAddress[1]" w:storeItemID="{55AF091B-3C7A-41E3-B477-F2FDAA23CFDA}"/>
                              <w:text/>
                            </w:sdtPr>
                            <w:sdtContent>
                              <w:r w:rsidRPr="00214C06">
                                <w:rPr>
                                  <w:sz w:val="24"/>
                                  <w:szCs w:val="24"/>
                                </w:rPr>
                                <w:t>San Diego, CA</w:t>
                              </w:r>
                            </w:sdtContent>
                          </w:sdt>
                        </w:p>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14:anchorId="0F1A5178" wp14:editId="7FB4235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472E768"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2683c6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1cade4 [3204]" stroked="f" strokeweight="1pt">
                      <v:path arrowok="t"/>
                      <o:lock v:ext="edit" aspectratio="t"/>
                    </v:rect>
                    <w10:wrap anchorx="page" anchory="page"/>
                  </v:group>
                </w:pict>
              </mc:Fallback>
            </mc:AlternateContent>
          </w:r>
          <w:r>
            <w:rPr>
              <w:noProof/>
              <w:color w:val="335B74" w:themeColor="text2"/>
              <w:sz w:val="32"/>
              <w:szCs w:val="32"/>
            </w:rPr>
            <w:br w:type="page"/>
          </w:r>
        </w:p>
      </w:sdtContent>
    </w:sdt>
    <w:p w14:paraId="6901A60A" w14:textId="72EF800D" w:rsidR="009A4959" w:rsidRDefault="00EA3D2F" w:rsidP="00EA3D2F">
      <w:pPr>
        <w:pStyle w:val="Heading1"/>
      </w:pPr>
      <w:r>
        <w:lastRenderedPageBreak/>
        <w:t>Overv</w:t>
      </w:r>
      <w:r w:rsidR="00214C06" w:rsidRPr="007D1BA2">
        <w:t>iew</w:t>
      </w:r>
    </w:p>
    <w:p w14:paraId="691077CB" w14:textId="41D92E57" w:rsidR="0024173F" w:rsidRPr="0024173F" w:rsidRDefault="0024173F" w:rsidP="0024173F">
      <w:r>
        <w:t xml:space="preserve">This document covers the essential information to get working with the 1.0 version of the Ready Label </w:t>
      </w:r>
      <w:r w:rsidR="00C034F6">
        <w:t xml:space="preserve">Restful </w:t>
      </w:r>
      <w:r>
        <w:t>API as quickly as possible. This is a living document and wi</w:t>
      </w:r>
      <w:r w:rsidR="00C034F6">
        <w:t>ll be updated in conjunction with the API. V</w:t>
      </w:r>
      <w:r>
        <w:t>ersioning support will be added in a future update</w:t>
      </w:r>
      <w:r w:rsidR="00C034F6">
        <w:t xml:space="preserve"> to the API</w:t>
      </w:r>
      <w:r>
        <w:t>.</w:t>
      </w:r>
    </w:p>
    <w:p w14:paraId="2EB9692C" w14:textId="0FF686A9" w:rsidR="00EA3D2F" w:rsidRDefault="00446407" w:rsidP="00D71376">
      <w:pPr>
        <w:pStyle w:val="Heading2"/>
      </w:pPr>
      <w:r>
        <w:t>Getting Started</w:t>
      </w:r>
    </w:p>
    <w:p w14:paraId="51D82680" w14:textId="00D5A52E" w:rsidR="003C4E03" w:rsidRDefault="003C4E03" w:rsidP="003C4E03">
      <w:r>
        <w:t xml:space="preserve">The API in Ready Label is turned off by default so the first thing you are going to want to do is turn it on. You can turn the API on in the program settings window at </w:t>
      </w:r>
      <w:r w:rsidRPr="003C4E03">
        <w:rPr>
          <w:i/>
        </w:rPr>
        <w:t>Other &gt; API</w:t>
      </w:r>
      <w:r>
        <w:t>. Depending on the version of the program you are running it may ask for admin permissions. This is for a temporary registration process (not application wide) so go ahead and click yes to continue. Once the API has been turned on it will remain on until turned off even if the program is closed and reopened.</w:t>
      </w:r>
    </w:p>
    <w:p w14:paraId="1F2E88AA" w14:textId="7764D26D" w:rsidR="003C4E03" w:rsidRPr="005B6894" w:rsidRDefault="003C4E03" w:rsidP="003C4E03">
      <w:pPr>
        <w:rPr>
          <w:i/>
        </w:rPr>
      </w:pPr>
      <w:r>
        <w:t xml:space="preserve">The API </w:t>
      </w:r>
      <w:r w:rsidR="005B6894">
        <w:t xml:space="preserve">is a Restful service and the call/response format used in the http request body is JSON. The service is hosted internally by the application and as such the application must be running in order to use the API service. The root http address is </w:t>
      </w:r>
      <w:hyperlink w:history="1">
        <w:r w:rsidR="005B6894" w:rsidRPr="002E72CF">
          <w:rPr>
            <w:rStyle w:val="Hyperlink"/>
          </w:rPr>
          <w:t>http://&lt;hostname&gt;:5300/readylabel</w:t>
        </w:r>
      </w:hyperlink>
      <w:r w:rsidR="005B6894">
        <w:t xml:space="preserve"> where the hostname is either the domain name or the IP address of the host computer. The currently available web requests are listing in the document below.</w:t>
      </w:r>
    </w:p>
    <w:p w14:paraId="17A56909" w14:textId="19CB6DC8" w:rsidR="00FB75A1" w:rsidRDefault="00446407" w:rsidP="00FB75A1">
      <w:pPr>
        <w:pStyle w:val="Heading2"/>
      </w:pPr>
      <w:r>
        <w:t>Common Issues</w:t>
      </w:r>
    </w:p>
    <w:p w14:paraId="3C6C4602" w14:textId="6FBC86FE" w:rsidR="00FB75A1" w:rsidRDefault="00FB75A1" w:rsidP="00FB75A1">
      <w:pPr>
        <w:pStyle w:val="Heading3"/>
      </w:pPr>
      <w:r>
        <w:t>Http Registration</w:t>
      </w:r>
    </w:p>
    <w:p w14:paraId="2E93B928" w14:textId="3C9F94F2" w:rsidR="00FB75A1" w:rsidRDefault="0013044D" w:rsidP="00FB75A1">
      <w:r>
        <w:t xml:space="preserve">In order to pass communication via HTTP protocols Ready Label must be registered with the local IIS client. In most cases this will happen seamlessly during the installation process or when the API is manually turned on by the user. In some instances, however, both these mechanisms can fail especially in highly locked down environments. </w:t>
      </w:r>
      <w:r w:rsidR="00883467">
        <w:t>This will manifest itself as server connection issues when trying to access the API from anywhere but the localhost. To validate that the API http path has been registered properly run the following command from the command line:</w:t>
      </w:r>
    </w:p>
    <w:p w14:paraId="29E167B0" w14:textId="2F28BFA0" w:rsidR="00883467" w:rsidRPr="00883467" w:rsidRDefault="00883467" w:rsidP="00FB75A1">
      <w:pPr>
        <w:rPr>
          <w:b/>
        </w:rPr>
      </w:pPr>
      <w:r w:rsidRPr="00883467">
        <w:rPr>
          <w:b/>
        </w:rPr>
        <w:t>netsh htttp show urlacl</w:t>
      </w:r>
    </w:p>
    <w:p w14:paraId="0AF15238" w14:textId="273CCEC5" w:rsidR="00883467" w:rsidRDefault="00883467" w:rsidP="00FB75A1">
      <w:r>
        <w:t>If your program has been registered properly you should be able to find the following registration information in the command output:</w:t>
      </w:r>
    </w:p>
    <w:p w14:paraId="62D52AD7" w14:textId="0246D22D" w:rsidR="00883467" w:rsidRDefault="00883467" w:rsidP="00FB75A1">
      <w:r>
        <w:rPr>
          <w:noProof/>
          <w:lang w:eastAsia="en-US"/>
        </w:rPr>
        <w:drawing>
          <wp:inline distT="0" distB="0" distL="0" distR="0" wp14:anchorId="3165C7AE" wp14:editId="261EAFB1">
            <wp:extent cx="5173980" cy="1310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1310640"/>
                    </a:xfrm>
                    <a:prstGeom prst="rect">
                      <a:avLst/>
                    </a:prstGeom>
                    <a:noFill/>
                    <a:ln>
                      <a:noFill/>
                    </a:ln>
                  </pic:spPr>
                </pic:pic>
              </a:graphicData>
            </a:graphic>
          </wp:inline>
        </w:drawing>
      </w:r>
    </w:p>
    <w:p w14:paraId="7CDE5573" w14:textId="71F9B6A7" w:rsidR="00883467" w:rsidRDefault="00883467" w:rsidP="00FB75A1">
      <w:r>
        <w:t>If for some reason the registration doesn’t appear simply run the following command from the command line in administrative mode:</w:t>
      </w:r>
    </w:p>
    <w:p w14:paraId="06E22B2B" w14:textId="1A46BFE7" w:rsidR="00883467" w:rsidRPr="00883467" w:rsidRDefault="00883467" w:rsidP="00FB75A1">
      <w:pPr>
        <w:rPr>
          <w:b/>
        </w:rPr>
      </w:pPr>
      <w:r w:rsidRPr="00883467">
        <w:rPr>
          <w:b/>
        </w:rPr>
        <w:t>netsh http add urlacl http://+:5300/readylabel/ sddl=D:(A;;GX;;;WD)</w:t>
      </w:r>
    </w:p>
    <w:p w14:paraId="2C3F517F" w14:textId="6FB2E0F0" w:rsidR="00FB75A1" w:rsidRDefault="00FB75A1" w:rsidP="00FB75A1">
      <w:pPr>
        <w:pStyle w:val="Heading3"/>
      </w:pPr>
      <w:r>
        <w:lastRenderedPageBreak/>
        <w:t>Firewalls</w:t>
      </w:r>
    </w:p>
    <w:p w14:paraId="7DF4BB8E" w14:textId="6460B93C" w:rsidR="00FB75A1" w:rsidRPr="00FB75A1" w:rsidRDefault="00FB75A1" w:rsidP="00FB75A1">
      <w:r>
        <w:t>The Ready Label API listens on port</w:t>
      </w:r>
      <w:r w:rsidR="003520E6">
        <w:t xml:space="preserve"> 5300. In some </w:t>
      </w:r>
      <w:r w:rsidR="00E45B6A">
        <w:t xml:space="preserve">cases, </w:t>
      </w:r>
      <w:r w:rsidR="003520E6">
        <w:t>firewall</w:t>
      </w:r>
      <w:r w:rsidR="00E45B6A">
        <w:t>s</w:t>
      </w:r>
      <w:r w:rsidR="003520E6">
        <w:t xml:space="preserve"> may block communication across this (or any) port. </w:t>
      </w:r>
      <w:r w:rsidR="00E45B6A">
        <w:t xml:space="preserve">In this instance there are two ways to handle this issue. The first to turn off the firewall completely. The second is to add a rule to the firewall to allow communication across port 5300. </w:t>
      </w:r>
      <w:r w:rsidR="003520E6">
        <w:t>There is currently no support for changi</w:t>
      </w:r>
      <w:r w:rsidR="00E45B6A">
        <w:t>ng the port the API listens on but it will likely be added in a future update.</w:t>
      </w:r>
    </w:p>
    <w:p w14:paraId="68628E86" w14:textId="3C708523" w:rsidR="00446407" w:rsidRDefault="00446407" w:rsidP="00D71376">
      <w:pPr>
        <w:pStyle w:val="Heading2"/>
      </w:pPr>
      <w:r>
        <w:t>Working with Label Data</w:t>
      </w:r>
    </w:p>
    <w:p w14:paraId="0435B1BE" w14:textId="77777777" w:rsidR="004937FF" w:rsidRDefault="00451BD1" w:rsidP="00C034F6">
      <w:r>
        <w:t xml:space="preserve">One of the key aspects of Ready Label is its ability to handle data in a transparent way at runtime. This component has been kept consistent in the API. In the background, when a label is generated from a label template in Ready Label </w:t>
      </w:r>
      <w:r w:rsidR="004937FF">
        <w:t xml:space="preserve">there is a search and replace algorithm that is run that replaces field data surrounded by squiggly brackets { } with matching values. In other words the program treats internal data like a dictionary of key-value pairs where fields in a template that are bounded by { and } respectively are treated as keys that are replaced with the corresponding data at runtime (irrespective of the data source that data comes from). So a sequence called “Sample” will replace any template field marked as {Sample} when a new label is generated. </w:t>
      </w:r>
    </w:p>
    <w:p w14:paraId="43B05878" w14:textId="1C907F97" w:rsidR="00C034F6" w:rsidRDefault="004937FF" w:rsidP="00C034F6">
      <w:r>
        <w:t xml:space="preserve">From the perspective of the API this means that print </w:t>
      </w:r>
      <w:r>
        <w:t>commands</w:t>
      </w:r>
      <w:r>
        <w:t xml:space="preserve"> (and any other command concerned with generating labels from template data) need a way to replace data in the corresponding template. This is handled in the JSON body of the request via the “data” field</w:t>
      </w:r>
      <w:r w:rsidR="00B53371">
        <w:t xml:space="preserve">. This should </w:t>
      </w:r>
      <w:r w:rsidR="008571DC">
        <w:t>look like this when sent via a http request:</w:t>
      </w:r>
    </w:p>
    <w:p w14:paraId="6E7B9813" w14:textId="77777777" w:rsidR="008571DC" w:rsidRDefault="008571DC" w:rsidP="00C034F6"/>
    <w:p w14:paraId="45285D39" w14:textId="77777777" w:rsidR="008571DC" w:rsidRPr="00C35F48" w:rsidRDefault="008571DC" w:rsidP="008571DC">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Pr>
          <w:rFonts w:ascii="Courier New" w:eastAsia="Times New Roman" w:hAnsi="Courier New" w:cs="Courier New"/>
          <w:color w:val="800000"/>
          <w:kern w:val="0"/>
          <w:sz w:val="20"/>
          <w:szCs w:val="20"/>
          <w:lang w:eastAsia="en-US"/>
          <w14:ligatures w14:val="none"/>
        </w:rPr>
        <w:t>"d</w:t>
      </w:r>
      <w:r w:rsidRPr="00C35F48">
        <w:rPr>
          <w:rFonts w:ascii="Courier New" w:eastAsia="Times New Roman" w:hAnsi="Courier New" w:cs="Courier New"/>
          <w:color w:val="800000"/>
          <w:kern w:val="0"/>
          <w:sz w:val="20"/>
          <w:szCs w:val="20"/>
          <w:lang w:eastAsia="en-US"/>
          <w14:ligatures w14:val="none"/>
        </w:rPr>
        <w:t>ata"</w:t>
      </w:r>
      <w:r w:rsidRPr="00C35F48">
        <w:rPr>
          <w:rFonts w:ascii="Courier New" w:eastAsia="Times New Roman" w:hAnsi="Courier New" w:cs="Courier New"/>
          <w:b/>
          <w:bCs/>
          <w:color w:val="8000FF"/>
          <w:kern w:val="0"/>
          <w:sz w:val="20"/>
          <w:szCs w:val="20"/>
          <w:lang w:eastAsia="en-US"/>
          <w14:ligatures w14:val="none"/>
        </w:rPr>
        <w:t>:</w:t>
      </w:r>
    </w:p>
    <w:p w14:paraId="388D2109" w14:textId="2B7CC1E9" w:rsidR="008571DC" w:rsidRPr="00C35F48" w:rsidRDefault="008571DC" w:rsidP="008571DC">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Pr>
          <w:rFonts w:ascii="Courier New" w:eastAsia="Times New Roman" w:hAnsi="Courier New" w:cs="Courier New"/>
          <w:color w:val="000000"/>
          <w:kern w:val="0"/>
          <w:sz w:val="20"/>
          <w:szCs w:val="20"/>
          <w:lang w:eastAsia="en-US"/>
          <w14:ligatures w14:val="none"/>
        </w:rPr>
        <w:t xml:space="preserve"> </w:t>
      </w:r>
      <w:r w:rsidRPr="00C35F48">
        <w:rPr>
          <w:rFonts w:ascii="Courier New" w:eastAsia="Times New Roman" w:hAnsi="Courier New" w:cs="Courier New"/>
          <w:b/>
          <w:bCs/>
          <w:color w:val="8000FF"/>
          <w:kern w:val="0"/>
          <w:sz w:val="20"/>
          <w:szCs w:val="20"/>
          <w:lang w:eastAsia="en-US"/>
          <w14:ligatures w14:val="none"/>
        </w:rPr>
        <w:t>{</w:t>
      </w:r>
    </w:p>
    <w:p w14:paraId="19391B22" w14:textId="72E2DEE3" w:rsidR="008571DC" w:rsidRDefault="008571DC" w:rsidP="008571DC">
      <w:pPr>
        <w:shd w:val="clear" w:color="auto" w:fill="FFFFFF"/>
        <w:spacing w:before="0"/>
        <w:ind w:left="0" w:right="0"/>
        <w:rPr>
          <w:rFonts w:ascii="Courier New" w:eastAsia="Times New Roman" w:hAnsi="Courier New" w:cs="Courier New"/>
          <w:color w:val="800000"/>
          <w:kern w:val="0"/>
          <w:sz w:val="20"/>
          <w:szCs w:val="20"/>
          <w:lang w:eastAsia="en-US"/>
          <w14:ligatures w14:val="none"/>
        </w:rPr>
      </w:pPr>
      <w:r w:rsidRPr="00C35F48">
        <w:rPr>
          <w:rFonts w:ascii="Courier New" w:eastAsia="Times New Roman" w:hAnsi="Courier New" w:cs="Courier New"/>
          <w:color w:val="000000"/>
          <w:kern w:val="0"/>
          <w:sz w:val="20"/>
          <w:szCs w:val="20"/>
          <w:lang w:eastAsia="en-US"/>
          <w14:ligatures w14:val="none"/>
        </w:rPr>
        <w:t xml:space="preserve">    </w:t>
      </w:r>
      <w:r w:rsidRPr="00C35F48">
        <w:rPr>
          <w:rFonts w:ascii="Courier New" w:eastAsia="Times New Roman" w:hAnsi="Courier New" w:cs="Courier New"/>
          <w:color w:val="800000"/>
          <w:kern w:val="0"/>
          <w:sz w:val="20"/>
          <w:szCs w:val="20"/>
          <w:lang w:eastAsia="en-US"/>
          <w14:ligatures w14:val="none"/>
        </w:rPr>
        <w:t>"Key"</w:t>
      </w:r>
      <w:r w:rsidRPr="00C35F48">
        <w:rPr>
          <w:rFonts w:ascii="Courier New" w:eastAsia="Times New Roman" w:hAnsi="Courier New" w:cs="Courier New"/>
          <w:b/>
          <w:bCs/>
          <w:color w:val="8000FF"/>
          <w:kern w:val="0"/>
          <w:sz w:val="20"/>
          <w:szCs w:val="20"/>
          <w:lang w:eastAsia="en-US"/>
          <w14:ligatures w14:val="none"/>
        </w:rPr>
        <w:t>:</w:t>
      </w:r>
      <w:r w:rsidRPr="00C35F48">
        <w:rPr>
          <w:rFonts w:ascii="Courier New" w:eastAsia="Times New Roman" w:hAnsi="Courier New" w:cs="Courier New"/>
          <w:color w:val="000000"/>
          <w:kern w:val="0"/>
          <w:sz w:val="20"/>
          <w:szCs w:val="20"/>
          <w:lang w:eastAsia="en-US"/>
          <w14:ligatures w14:val="none"/>
        </w:rPr>
        <w:t xml:space="preserve"> </w:t>
      </w:r>
      <w:r>
        <w:rPr>
          <w:rFonts w:ascii="Courier New" w:eastAsia="Times New Roman" w:hAnsi="Courier New" w:cs="Courier New"/>
          <w:color w:val="800000"/>
          <w:kern w:val="0"/>
          <w:sz w:val="20"/>
          <w:szCs w:val="20"/>
          <w:lang w:eastAsia="en-US"/>
          <w14:ligatures w14:val="none"/>
        </w:rPr>
        <w:t>"SomeV</w:t>
      </w:r>
      <w:r w:rsidRPr="00C35F48">
        <w:rPr>
          <w:rFonts w:ascii="Courier New" w:eastAsia="Times New Roman" w:hAnsi="Courier New" w:cs="Courier New"/>
          <w:color w:val="800000"/>
          <w:kern w:val="0"/>
          <w:sz w:val="20"/>
          <w:szCs w:val="20"/>
          <w:lang w:eastAsia="en-US"/>
          <w14:ligatures w14:val="none"/>
        </w:rPr>
        <w:t>alue"</w:t>
      </w:r>
      <w:r>
        <w:rPr>
          <w:rFonts w:ascii="Courier New" w:eastAsia="Times New Roman" w:hAnsi="Courier New" w:cs="Courier New"/>
          <w:color w:val="800000"/>
          <w:kern w:val="0"/>
          <w:sz w:val="20"/>
          <w:szCs w:val="20"/>
          <w:lang w:eastAsia="en-US"/>
          <w14:ligatures w14:val="none"/>
        </w:rPr>
        <w:t>,</w:t>
      </w:r>
    </w:p>
    <w:p w14:paraId="775A5129" w14:textId="2D6E35A7" w:rsidR="008571DC" w:rsidRDefault="008571DC" w:rsidP="008571DC">
      <w:pPr>
        <w:rPr>
          <w:rFonts w:ascii="Courier New" w:eastAsia="Times New Roman" w:hAnsi="Courier New" w:cs="Courier New"/>
          <w:color w:val="800000"/>
          <w:kern w:val="0"/>
          <w:sz w:val="20"/>
          <w:szCs w:val="20"/>
          <w:lang w:eastAsia="en-US"/>
          <w14:ligatures w14:val="none"/>
        </w:rPr>
      </w:pPr>
      <w:r>
        <w:rPr>
          <w:rFonts w:ascii="Courier New" w:eastAsia="Times New Roman" w:hAnsi="Courier New" w:cs="Courier New"/>
          <w:color w:val="800000"/>
          <w:kern w:val="0"/>
          <w:sz w:val="20"/>
          <w:szCs w:val="20"/>
          <w:lang w:eastAsia="en-US"/>
          <w14:ligatures w14:val="none"/>
        </w:rPr>
        <w:t xml:space="preserve">   </w:t>
      </w:r>
      <w:r w:rsidRPr="00C35F48">
        <w:rPr>
          <w:rFonts w:ascii="Courier New" w:eastAsia="Times New Roman" w:hAnsi="Courier New" w:cs="Courier New"/>
          <w:color w:val="800000"/>
          <w:kern w:val="0"/>
          <w:sz w:val="20"/>
          <w:szCs w:val="20"/>
          <w:lang w:eastAsia="en-US"/>
          <w14:ligatures w14:val="none"/>
        </w:rPr>
        <w:t>"Key</w:t>
      </w:r>
      <w:r>
        <w:rPr>
          <w:rFonts w:ascii="Courier New" w:eastAsia="Times New Roman" w:hAnsi="Courier New" w:cs="Courier New"/>
          <w:color w:val="800000"/>
          <w:kern w:val="0"/>
          <w:sz w:val="20"/>
          <w:szCs w:val="20"/>
          <w:lang w:eastAsia="en-US"/>
          <w14:ligatures w14:val="none"/>
        </w:rPr>
        <w:t>2</w:t>
      </w:r>
      <w:r w:rsidRPr="00C35F48">
        <w:rPr>
          <w:rFonts w:ascii="Courier New" w:eastAsia="Times New Roman" w:hAnsi="Courier New" w:cs="Courier New"/>
          <w:color w:val="800000"/>
          <w:kern w:val="0"/>
          <w:sz w:val="20"/>
          <w:szCs w:val="20"/>
          <w:lang w:eastAsia="en-US"/>
          <w14:ligatures w14:val="none"/>
        </w:rPr>
        <w:t>"</w:t>
      </w:r>
      <w:r w:rsidRPr="00C35F48">
        <w:rPr>
          <w:rFonts w:ascii="Courier New" w:eastAsia="Times New Roman" w:hAnsi="Courier New" w:cs="Courier New"/>
          <w:b/>
          <w:bCs/>
          <w:color w:val="8000FF"/>
          <w:kern w:val="0"/>
          <w:sz w:val="20"/>
          <w:szCs w:val="20"/>
          <w:lang w:eastAsia="en-US"/>
          <w14:ligatures w14:val="none"/>
        </w:rPr>
        <w:t>:</w:t>
      </w:r>
      <w:r w:rsidRPr="00C35F48">
        <w:rPr>
          <w:rFonts w:ascii="Courier New" w:eastAsia="Times New Roman" w:hAnsi="Courier New" w:cs="Courier New"/>
          <w:color w:val="000000"/>
          <w:kern w:val="0"/>
          <w:sz w:val="20"/>
          <w:szCs w:val="20"/>
          <w:lang w:eastAsia="en-US"/>
          <w14:ligatures w14:val="none"/>
        </w:rPr>
        <w:t xml:space="preserve"> </w:t>
      </w:r>
      <w:r>
        <w:rPr>
          <w:rFonts w:ascii="Courier New" w:eastAsia="Times New Roman" w:hAnsi="Courier New" w:cs="Courier New"/>
          <w:color w:val="800000"/>
          <w:kern w:val="0"/>
          <w:sz w:val="20"/>
          <w:szCs w:val="20"/>
          <w:lang w:eastAsia="en-US"/>
          <w14:ligatures w14:val="none"/>
        </w:rPr>
        <w:t>"SomeV</w:t>
      </w:r>
      <w:r w:rsidRPr="00C35F48">
        <w:rPr>
          <w:rFonts w:ascii="Courier New" w:eastAsia="Times New Roman" w:hAnsi="Courier New" w:cs="Courier New"/>
          <w:color w:val="800000"/>
          <w:kern w:val="0"/>
          <w:sz w:val="20"/>
          <w:szCs w:val="20"/>
          <w:lang w:eastAsia="en-US"/>
          <w14:ligatures w14:val="none"/>
        </w:rPr>
        <w:t>alue</w:t>
      </w:r>
      <w:r w:rsidR="00AF038A">
        <w:rPr>
          <w:rFonts w:ascii="Courier New" w:eastAsia="Times New Roman" w:hAnsi="Courier New" w:cs="Courier New"/>
          <w:color w:val="800000"/>
          <w:kern w:val="0"/>
          <w:sz w:val="20"/>
          <w:szCs w:val="20"/>
          <w:lang w:eastAsia="en-US"/>
          <w14:ligatures w14:val="none"/>
        </w:rPr>
        <w:t>2</w:t>
      </w:r>
      <w:r w:rsidRPr="00C35F48">
        <w:rPr>
          <w:rFonts w:ascii="Courier New" w:eastAsia="Times New Roman" w:hAnsi="Courier New" w:cs="Courier New"/>
          <w:color w:val="800000"/>
          <w:kern w:val="0"/>
          <w:sz w:val="20"/>
          <w:szCs w:val="20"/>
          <w:lang w:eastAsia="en-US"/>
          <w14:ligatures w14:val="none"/>
        </w:rPr>
        <w:t>"</w:t>
      </w:r>
    </w:p>
    <w:p w14:paraId="39CEB046" w14:textId="10005219" w:rsidR="00B53371" w:rsidRDefault="008571DC" w:rsidP="008571DC">
      <w:r>
        <w:rPr>
          <w:rFonts w:ascii="Courier New" w:eastAsia="Times New Roman" w:hAnsi="Courier New" w:cs="Courier New"/>
          <w:b/>
          <w:bCs/>
          <w:color w:val="8000FF"/>
          <w:kern w:val="0"/>
          <w:sz w:val="20"/>
          <w:szCs w:val="20"/>
          <w:lang w:eastAsia="en-US"/>
          <w14:ligatures w14:val="none"/>
        </w:rPr>
        <w:t xml:space="preserve"> </w:t>
      </w:r>
      <w:r w:rsidRPr="00C35F48">
        <w:rPr>
          <w:rFonts w:ascii="Courier New" w:eastAsia="Times New Roman" w:hAnsi="Courier New" w:cs="Courier New"/>
          <w:b/>
          <w:bCs/>
          <w:color w:val="8000FF"/>
          <w:kern w:val="0"/>
          <w:sz w:val="20"/>
          <w:szCs w:val="20"/>
          <w:lang w:eastAsia="en-US"/>
          <w14:ligatures w14:val="none"/>
        </w:rPr>
        <w:t>}</w:t>
      </w:r>
    </w:p>
    <w:p w14:paraId="55D01B82" w14:textId="265478C5" w:rsidR="00AF038A" w:rsidRDefault="00AF038A" w:rsidP="00AF038A">
      <w:r>
        <w:t>This data will replace any fields marked as {Key} or {Key2} with the respective data. In practicality this looks like the following template and result:</w:t>
      </w:r>
    </w:p>
    <w:p w14:paraId="3A4B8971" w14:textId="598C533E" w:rsidR="00AF038A" w:rsidRDefault="00AF038A" w:rsidP="00AF038A">
      <w:r>
        <w:rPr>
          <w:noProof/>
          <w:lang w:eastAsia="en-US"/>
        </w:rPr>
        <w:drawing>
          <wp:inline distT="0" distB="0" distL="0" distR="0" wp14:anchorId="776254BA" wp14:editId="20D5D3A4">
            <wp:extent cx="5943600" cy="937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r>
        <w:rPr>
          <w:caps/>
          <w:noProof/>
          <w:lang w:eastAsia="en-US"/>
        </w:rPr>
        <w:drawing>
          <wp:inline distT="0" distB="0" distL="0" distR="0" wp14:anchorId="45AA1CFA" wp14:editId="4D4611AA">
            <wp:extent cx="5943600" cy="93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p>
    <w:p w14:paraId="332B9939" w14:textId="09EF3EDE" w:rsidR="009A4959" w:rsidRDefault="00214C06" w:rsidP="00EA3D2F">
      <w:pPr>
        <w:pStyle w:val="Heading1"/>
      </w:pPr>
      <w:r w:rsidRPr="007D1BA2">
        <w:lastRenderedPageBreak/>
        <w:t>API</w:t>
      </w:r>
      <w:r w:rsidR="00703962">
        <w:t xml:space="preserve"> Requests</w:t>
      </w:r>
    </w:p>
    <w:p w14:paraId="69BD1F40" w14:textId="36C42788" w:rsidR="0012726E" w:rsidRDefault="0012726E" w:rsidP="0012726E">
      <w:pPr>
        <w:pStyle w:val="Heading2"/>
        <w:rPr>
          <w:caps w:val="0"/>
        </w:rPr>
      </w:pPr>
      <w:r>
        <w:t>GET /</w:t>
      </w:r>
      <w:r>
        <w:rPr>
          <w:caps w:val="0"/>
        </w:rPr>
        <w:t>l</w:t>
      </w:r>
      <w:r w:rsidRPr="0012726E">
        <w:rPr>
          <w:caps w:val="0"/>
        </w:rPr>
        <w:t>abels</w:t>
      </w:r>
    </w:p>
    <w:p w14:paraId="1E2D4C53" w14:textId="7D61AA79" w:rsidR="0012726E" w:rsidRDefault="00002ADE" w:rsidP="0012726E">
      <w:r>
        <w:t xml:space="preserve">Returns the collection of labels located in the </w:t>
      </w:r>
      <w:r>
        <w:rPr>
          <w:i/>
        </w:rPr>
        <w:t>H</w:t>
      </w:r>
      <w:r w:rsidRPr="00002ADE">
        <w:rPr>
          <w:i/>
        </w:rPr>
        <w:t>ome</w:t>
      </w:r>
      <w:r>
        <w:t xml:space="preserve"> folder.</w:t>
      </w:r>
    </w:p>
    <w:p w14:paraId="26D5E031" w14:textId="77777777" w:rsidR="00F61ED1" w:rsidRDefault="00F61ED1" w:rsidP="0012726E"/>
    <w:p w14:paraId="18A2D252" w14:textId="33F0B02B" w:rsidR="009147CE" w:rsidRDefault="00127761" w:rsidP="00127761">
      <w:pPr>
        <w:pStyle w:val="Heading3"/>
      </w:pPr>
      <w:r>
        <w:t>Resource Information</w:t>
      </w:r>
    </w:p>
    <w:tbl>
      <w:tblPr>
        <w:tblStyle w:val="ListTable2-Accent2"/>
        <w:tblW w:w="0" w:type="auto"/>
        <w:tblLook w:val="04A0" w:firstRow="1" w:lastRow="0" w:firstColumn="1" w:lastColumn="0" w:noHBand="0" w:noVBand="1"/>
      </w:tblPr>
      <w:tblGrid>
        <w:gridCol w:w="4675"/>
        <w:gridCol w:w="4675"/>
      </w:tblGrid>
      <w:tr w:rsidR="00F61ED1" w14:paraId="6FB2A1E1" w14:textId="77777777" w:rsidTr="00F61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51254D" w14:textId="6C1274E4" w:rsidR="00F61ED1" w:rsidRPr="00F61ED1" w:rsidRDefault="00F61ED1" w:rsidP="00F61ED1">
            <w:pPr>
              <w:ind w:left="0"/>
            </w:pPr>
            <w:r w:rsidRPr="00F61ED1">
              <w:rPr>
                <w:color w:val="808080" w:themeColor="background1" w:themeShade="80"/>
              </w:rPr>
              <w:t>Response Format</w:t>
            </w:r>
          </w:p>
        </w:tc>
        <w:tc>
          <w:tcPr>
            <w:tcW w:w="4675" w:type="dxa"/>
          </w:tcPr>
          <w:p w14:paraId="1B10D471" w14:textId="0A1B0926" w:rsidR="00F61ED1" w:rsidRDefault="00F61ED1" w:rsidP="00F61ED1">
            <w:pPr>
              <w:ind w:left="0"/>
              <w:cnfStyle w:val="100000000000" w:firstRow="1" w:lastRow="0" w:firstColumn="0" w:lastColumn="0" w:oddVBand="0" w:evenVBand="0" w:oddHBand="0" w:evenHBand="0" w:firstRowFirstColumn="0" w:firstRowLastColumn="0" w:lastRowFirstColumn="0" w:lastRowLastColumn="0"/>
            </w:pPr>
            <w:r>
              <w:t>JSON</w:t>
            </w:r>
          </w:p>
        </w:tc>
      </w:tr>
    </w:tbl>
    <w:p w14:paraId="33A32954" w14:textId="77777777" w:rsidR="00F61ED1" w:rsidRPr="00F61ED1" w:rsidRDefault="00F61ED1" w:rsidP="00F61ED1"/>
    <w:p w14:paraId="19874A2F" w14:textId="574F5803" w:rsidR="0012726E" w:rsidRDefault="0012726E" w:rsidP="0012726E">
      <w:pPr>
        <w:pStyle w:val="Heading3"/>
      </w:pPr>
      <w:r>
        <w:t>Paramaters</w:t>
      </w:r>
    </w:p>
    <w:tbl>
      <w:tblPr>
        <w:tblStyle w:val="GridTable2-Accent2"/>
        <w:tblpPr w:leftFromText="180" w:rightFromText="180" w:vertAnchor="text" w:horzAnchor="margin" w:tblpY="-37"/>
        <w:tblW w:w="0" w:type="auto"/>
        <w:tblLook w:val="04A0" w:firstRow="1" w:lastRow="0" w:firstColumn="1" w:lastColumn="0" w:noHBand="0" w:noVBand="1"/>
      </w:tblPr>
      <w:tblGrid>
        <w:gridCol w:w="1790"/>
        <w:gridCol w:w="1492"/>
        <w:gridCol w:w="2716"/>
        <w:gridCol w:w="3362"/>
      </w:tblGrid>
      <w:tr w:rsidR="00F61ED1" w14:paraId="3DFEF1A4" w14:textId="77777777" w:rsidTr="00F61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2CF22185" w14:textId="77777777" w:rsidR="009147CE" w:rsidRDefault="009147CE" w:rsidP="009147CE">
            <w:pPr>
              <w:ind w:left="0"/>
            </w:pPr>
            <w:r>
              <w:t>Name</w:t>
            </w:r>
          </w:p>
        </w:tc>
        <w:tc>
          <w:tcPr>
            <w:tcW w:w="1530" w:type="dxa"/>
          </w:tcPr>
          <w:p w14:paraId="5FFCA635" w14:textId="77777777" w:rsidR="009147CE" w:rsidRDefault="009147CE" w:rsidP="009147CE">
            <w:pPr>
              <w:ind w:left="0"/>
              <w:cnfStyle w:val="100000000000" w:firstRow="1" w:lastRow="0" w:firstColumn="0" w:lastColumn="0" w:oddVBand="0" w:evenVBand="0" w:oddHBand="0" w:evenHBand="0" w:firstRowFirstColumn="0" w:firstRowLastColumn="0" w:lastRowFirstColumn="0" w:lastRowLastColumn="0"/>
            </w:pPr>
            <w:r>
              <w:t>Importance</w:t>
            </w:r>
          </w:p>
        </w:tc>
        <w:tc>
          <w:tcPr>
            <w:tcW w:w="3060" w:type="dxa"/>
          </w:tcPr>
          <w:p w14:paraId="7A81369D" w14:textId="77777777" w:rsidR="009147CE" w:rsidRDefault="009147CE" w:rsidP="009147CE">
            <w:pPr>
              <w:ind w:left="0"/>
              <w:cnfStyle w:val="100000000000" w:firstRow="1" w:lastRow="0" w:firstColumn="0" w:lastColumn="0" w:oddVBand="0" w:evenVBand="0" w:oddHBand="0" w:evenHBand="0" w:firstRowFirstColumn="0" w:firstRowLastColumn="0" w:lastRowFirstColumn="0" w:lastRowLastColumn="0"/>
            </w:pPr>
            <w:r>
              <w:t>Description</w:t>
            </w:r>
          </w:p>
        </w:tc>
        <w:tc>
          <w:tcPr>
            <w:tcW w:w="3770" w:type="dxa"/>
          </w:tcPr>
          <w:p w14:paraId="4A190C70" w14:textId="2CEE4DFC" w:rsidR="009147CE" w:rsidRDefault="009147CE" w:rsidP="009147CE">
            <w:pPr>
              <w:ind w:left="0"/>
              <w:cnfStyle w:val="100000000000" w:firstRow="1" w:lastRow="0" w:firstColumn="0" w:lastColumn="0" w:oddVBand="0" w:evenVBand="0" w:oddHBand="0" w:evenHBand="0" w:firstRowFirstColumn="0" w:firstRowLastColumn="0" w:lastRowFirstColumn="0" w:lastRowLastColumn="0"/>
            </w:pPr>
            <w:r>
              <w:t>Example Value</w:t>
            </w:r>
          </w:p>
        </w:tc>
      </w:tr>
      <w:tr w:rsidR="009147CE" w14:paraId="15AC31F9" w14:textId="77777777" w:rsidTr="00F6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888E8F5" w14:textId="77777777" w:rsidR="009147CE" w:rsidRDefault="009147CE" w:rsidP="009147CE">
            <w:pPr>
              <w:ind w:left="0"/>
            </w:pPr>
            <w:r>
              <w:t xml:space="preserve">fields </w:t>
            </w:r>
          </w:p>
        </w:tc>
        <w:tc>
          <w:tcPr>
            <w:tcW w:w="1530" w:type="dxa"/>
          </w:tcPr>
          <w:p w14:paraId="375DEAAD" w14:textId="77777777" w:rsidR="009147CE" w:rsidRDefault="009147CE" w:rsidP="009147CE">
            <w:pPr>
              <w:ind w:left="0"/>
              <w:cnfStyle w:val="000000100000" w:firstRow="0" w:lastRow="0" w:firstColumn="0" w:lastColumn="0" w:oddVBand="0" w:evenVBand="0" w:oddHBand="1" w:evenHBand="0" w:firstRowFirstColumn="0" w:firstRowLastColumn="0" w:lastRowFirstColumn="0" w:lastRowLastColumn="0"/>
            </w:pPr>
            <w:r>
              <w:t>Optional</w:t>
            </w:r>
          </w:p>
        </w:tc>
        <w:tc>
          <w:tcPr>
            <w:tcW w:w="3060" w:type="dxa"/>
          </w:tcPr>
          <w:p w14:paraId="2900C970" w14:textId="6176FD99" w:rsidR="009147CE" w:rsidRDefault="00103521" w:rsidP="00103521">
            <w:pPr>
              <w:ind w:left="0"/>
              <w:cnfStyle w:val="000000100000" w:firstRow="0" w:lastRow="0" w:firstColumn="0" w:lastColumn="0" w:oddVBand="0" w:evenVBand="0" w:oddHBand="1" w:evenHBand="0" w:firstRowFirstColumn="0" w:firstRowLastColumn="0" w:lastRowFirstColumn="0" w:lastRowLastColumn="0"/>
            </w:pPr>
            <w:r>
              <w:t>Limits</w:t>
            </w:r>
            <w:r w:rsidR="009147CE">
              <w:t xml:space="preserve"> </w:t>
            </w:r>
            <w:r>
              <w:t>the fields returned for each resulting object</w:t>
            </w:r>
            <w:r w:rsidR="009147CE">
              <w:t>. Fields need to be specified as comma separated values</w:t>
            </w:r>
          </w:p>
        </w:tc>
        <w:tc>
          <w:tcPr>
            <w:tcW w:w="3770" w:type="dxa"/>
          </w:tcPr>
          <w:p w14:paraId="1E3C9852" w14:textId="20C02A28" w:rsidR="009147CE" w:rsidRDefault="00127761" w:rsidP="00127761">
            <w:pPr>
              <w:ind w:left="0"/>
              <w:cnfStyle w:val="000000100000" w:firstRow="0" w:lastRow="0" w:firstColumn="0" w:lastColumn="0" w:oddVBand="0" w:evenVBand="0" w:oddHBand="1" w:evenHBand="0" w:firstRowFirstColumn="0" w:firstRowLastColumn="0" w:lastRowFirstColumn="0" w:lastRowLastColumn="0"/>
            </w:pPr>
            <w:r>
              <w:t>filePath,name</w:t>
            </w:r>
          </w:p>
        </w:tc>
      </w:tr>
      <w:tr w:rsidR="00F61ED1" w14:paraId="7741B793" w14:textId="77777777" w:rsidTr="00F61ED1">
        <w:tc>
          <w:tcPr>
            <w:cnfStyle w:val="001000000000" w:firstRow="0" w:lastRow="0" w:firstColumn="1" w:lastColumn="0" w:oddVBand="0" w:evenVBand="0" w:oddHBand="0" w:evenHBand="0" w:firstRowFirstColumn="0" w:firstRowLastColumn="0" w:lastRowFirstColumn="0" w:lastRowLastColumn="0"/>
            <w:tcW w:w="990" w:type="dxa"/>
          </w:tcPr>
          <w:p w14:paraId="3DA3C954" w14:textId="125438B1" w:rsidR="00F61ED1" w:rsidRDefault="007476EB" w:rsidP="009147CE">
            <w:pPr>
              <w:ind w:left="0"/>
            </w:pPr>
            <w:r>
              <w:t>s</w:t>
            </w:r>
            <w:r w:rsidR="00F61ED1">
              <w:t>ort</w:t>
            </w:r>
            <w:r>
              <w:t>_ascending</w:t>
            </w:r>
          </w:p>
        </w:tc>
        <w:tc>
          <w:tcPr>
            <w:tcW w:w="1530" w:type="dxa"/>
          </w:tcPr>
          <w:p w14:paraId="4F6F610C" w14:textId="0BFC7DA5" w:rsidR="00F61ED1" w:rsidRDefault="00F61ED1" w:rsidP="009147CE">
            <w:pPr>
              <w:ind w:left="0"/>
              <w:cnfStyle w:val="000000000000" w:firstRow="0" w:lastRow="0" w:firstColumn="0" w:lastColumn="0" w:oddVBand="0" w:evenVBand="0" w:oddHBand="0" w:evenHBand="0" w:firstRowFirstColumn="0" w:firstRowLastColumn="0" w:lastRowFirstColumn="0" w:lastRowLastColumn="0"/>
            </w:pPr>
            <w:r>
              <w:t>Optional</w:t>
            </w:r>
          </w:p>
        </w:tc>
        <w:tc>
          <w:tcPr>
            <w:tcW w:w="3060" w:type="dxa"/>
          </w:tcPr>
          <w:p w14:paraId="1ECCD727" w14:textId="77777777" w:rsidR="00F61ED1" w:rsidRDefault="00F61ED1" w:rsidP="00F61ED1">
            <w:pPr>
              <w:ind w:left="0"/>
              <w:cnfStyle w:val="000000000000" w:firstRow="0" w:lastRow="0" w:firstColumn="0" w:lastColumn="0" w:oddVBand="0" w:evenVBand="0" w:oddHBand="0" w:evenHBand="0" w:firstRowFirstColumn="0" w:firstRowLastColumn="0" w:lastRowFirstColumn="0" w:lastRowLastColumn="0"/>
            </w:pPr>
            <w:r>
              <w:t>Sorts the objects returned. Values must be comma separating in and in order of sort importance.</w:t>
            </w:r>
          </w:p>
          <w:p w14:paraId="7EEAF8C6" w14:textId="48DA435F" w:rsidR="007476EB" w:rsidRDefault="007476EB" w:rsidP="00F61ED1">
            <w:pPr>
              <w:ind w:left="0"/>
              <w:cnfStyle w:val="000000000000" w:firstRow="0" w:lastRow="0" w:firstColumn="0" w:lastColumn="0" w:oddVBand="0" w:evenVBand="0" w:oddHBand="0" w:evenHBand="0" w:firstRowFirstColumn="0" w:firstRowLastColumn="0" w:lastRowFirstColumn="0" w:lastRowLastColumn="0"/>
            </w:pPr>
            <w:r w:rsidRPr="007476EB">
              <w:rPr>
                <w:b/>
              </w:rPr>
              <w:t>Note</w:t>
            </w:r>
            <w:r>
              <w:t>: Field names are case-sensitive</w:t>
            </w:r>
          </w:p>
        </w:tc>
        <w:tc>
          <w:tcPr>
            <w:tcW w:w="3770" w:type="dxa"/>
          </w:tcPr>
          <w:p w14:paraId="1756C7F5" w14:textId="18B27825" w:rsidR="00F61ED1" w:rsidRDefault="00F61ED1" w:rsidP="00127761">
            <w:pPr>
              <w:ind w:left="0"/>
              <w:cnfStyle w:val="000000000000" w:firstRow="0" w:lastRow="0" w:firstColumn="0" w:lastColumn="0" w:oddVBand="0" w:evenVBand="0" w:oddHBand="0" w:evenHBand="0" w:firstRowFirstColumn="0" w:firstRowLastColumn="0" w:lastRowFirstColumn="0" w:lastRowLastColumn="0"/>
            </w:pPr>
            <w:r>
              <w:t>name,totalFields</w:t>
            </w:r>
          </w:p>
        </w:tc>
      </w:tr>
      <w:tr w:rsidR="007476EB" w14:paraId="5A71D257" w14:textId="77777777" w:rsidTr="00F6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B9033AB" w14:textId="47E6234A" w:rsidR="007476EB" w:rsidRDefault="007476EB" w:rsidP="009147CE">
            <w:pPr>
              <w:ind w:left="0"/>
            </w:pPr>
            <w:r>
              <w:t>sort_descending</w:t>
            </w:r>
          </w:p>
        </w:tc>
        <w:tc>
          <w:tcPr>
            <w:tcW w:w="1530" w:type="dxa"/>
          </w:tcPr>
          <w:p w14:paraId="361AE41D" w14:textId="2D682078" w:rsidR="007476EB" w:rsidRDefault="007476EB" w:rsidP="009147CE">
            <w:pPr>
              <w:ind w:left="0"/>
              <w:cnfStyle w:val="000000100000" w:firstRow="0" w:lastRow="0" w:firstColumn="0" w:lastColumn="0" w:oddVBand="0" w:evenVBand="0" w:oddHBand="1" w:evenHBand="0" w:firstRowFirstColumn="0" w:firstRowLastColumn="0" w:lastRowFirstColumn="0" w:lastRowLastColumn="0"/>
            </w:pPr>
            <w:r>
              <w:t>Optional</w:t>
            </w:r>
          </w:p>
        </w:tc>
        <w:tc>
          <w:tcPr>
            <w:tcW w:w="3060" w:type="dxa"/>
          </w:tcPr>
          <w:p w14:paraId="05D22EF0" w14:textId="77777777" w:rsidR="007476EB" w:rsidRDefault="007476EB" w:rsidP="00F61ED1">
            <w:pPr>
              <w:ind w:left="0"/>
              <w:cnfStyle w:val="000000100000" w:firstRow="0" w:lastRow="0" w:firstColumn="0" w:lastColumn="0" w:oddVBand="0" w:evenVBand="0" w:oddHBand="1" w:evenHBand="0" w:firstRowFirstColumn="0" w:firstRowLastColumn="0" w:lastRowFirstColumn="0" w:lastRowLastColumn="0"/>
            </w:pPr>
            <w:r>
              <w:t>Sorts the objects returned in descending order. Values must be comma separated and in order of sort importance.</w:t>
            </w:r>
          </w:p>
          <w:p w14:paraId="40AE00D4" w14:textId="6B5F672E" w:rsidR="007476EB" w:rsidRDefault="007476EB" w:rsidP="00F61ED1">
            <w:pPr>
              <w:ind w:left="0"/>
              <w:cnfStyle w:val="000000100000" w:firstRow="0" w:lastRow="0" w:firstColumn="0" w:lastColumn="0" w:oddVBand="0" w:evenVBand="0" w:oddHBand="1" w:evenHBand="0" w:firstRowFirstColumn="0" w:firstRowLastColumn="0" w:lastRowFirstColumn="0" w:lastRowLastColumn="0"/>
            </w:pPr>
            <w:r w:rsidRPr="007476EB">
              <w:rPr>
                <w:b/>
              </w:rPr>
              <w:t>Note</w:t>
            </w:r>
            <w:r>
              <w:t>: Field names are case-sensitive</w:t>
            </w:r>
          </w:p>
        </w:tc>
        <w:tc>
          <w:tcPr>
            <w:tcW w:w="3770" w:type="dxa"/>
          </w:tcPr>
          <w:p w14:paraId="6E62AC1D" w14:textId="30DFB06D" w:rsidR="007476EB" w:rsidRDefault="007476EB" w:rsidP="00127761">
            <w:pPr>
              <w:ind w:left="0"/>
              <w:cnfStyle w:val="000000100000" w:firstRow="0" w:lastRow="0" w:firstColumn="0" w:lastColumn="0" w:oddVBand="0" w:evenVBand="0" w:oddHBand="1" w:evenHBand="0" w:firstRowFirstColumn="0" w:firstRowLastColumn="0" w:lastRowFirstColumn="0" w:lastRowLastColumn="0"/>
            </w:pPr>
            <w:r>
              <w:t>name,totalFields</w:t>
            </w:r>
          </w:p>
        </w:tc>
      </w:tr>
    </w:tbl>
    <w:p w14:paraId="19F05258" w14:textId="3393B8FC" w:rsidR="009147CE" w:rsidRDefault="009147CE" w:rsidP="009147CE"/>
    <w:p w14:paraId="452C6C2B" w14:textId="59FCE7B0" w:rsidR="009147CE" w:rsidRDefault="009147CE" w:rsidP="009147CE">
      <w:pPr>
        <w:pStyle w:val="Heading3"/>
      </w:pPr>
      <w:r>
        <w:t>Example Request</w:t>
      </w:r>
    </w:p>
    <w:p w14:paraId="56513DBA" w14:textId="35DD6396" w:rsidR="008B0FEA" w:rsidRPr="008B0FEA" w:rsidRDefault="008B0FEA" w:rsidP="008B0FEA">
      <w:pPr>
        <w:pStyle w:val="Heading4"/>
      </w:pPr>
      <w:r>
        <w:t>URL</w:t>
      </w:r>
    </w:p>
    <w:p w14:paraId="06B1F7F7" w14:textId="43E507C7" w:rsidR="00356CB3" w:rsidRDefault="007268D0" w:rsidP="00CF1404">
      <w:hyperlink r:id="rId12" w:history="1">
        <w:r w:rsidRPr="002E47F0">
          <w:rPr>
            <w:rStyle w:val="Hyperlink"/>
          </w:rPr>
          <w:t>http://[ip]:[port]/readylabel/labels</w:t>
        </w:r>
      </w:hyperlink>
      <w:r w:rsidR="00791D62">
        <w:t xml:space="preserve"> </w:t>
      </w:r>
    </w:p>
    <w:p w14:paraId="4ED05C61" w14:textId="4748778C" w:rsidR="00CF1404" w:rsidRDefault="008B0FEA" w:rsidP="008B0FEA">
      <w:pPr>
        <w:pStyle w:val="Heading4"/>
      </w:pPr>
      <w:r>
        <w:t>Body</w:t>
      </w:r>
    </w:p>
    <w:p w14:paraId="421F1731" w14:textId="7239C356" w:rsidR="008B0FEA" w:rsidRDefault="008B0FEA" w:rsidP="008B0FEA">
      <w:pPr>
        <w:rPr>
          <w:i/>
        </w:rPr>
      </w:pPr>
      <w:r w:rsidRPr="008B0FEA">
        <w:rPr>
          <w:i/>
        </w:rPr>
        <w:t>Empty</w:t>
      </w:r>
    </w:p>
    <w:p w14:paraId="2D07B700" w14:textId="77777777" w:rsidR="00227136" w:rsidRPr="008B0FEA" w:rsidRDefault="00227136" w:rsidP="008B0FEA">
      <w:pPr>
        <w:rPr>
          <w:i/>
        </w:rPr>
      </w:pPr>
    </w:p>
    <w:p w14:paraId="51B3F2A2" w14:textId="27E46055" w:rsidR="00942498" w:rsidRDefault="009147CE" w:rsidP="00891CFD">
      <w:pPr>
        <w:pStyle w:val="Heading3"/>
      </w:pPr>
      <w:r>
        <w:lastRenderedPageBreak/>
        <w:t>Example Result</w:t>
      </w:r>
    </w:p>
    <w:p w14:paraId="4B7A6D33"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b/>
          <w:bCs/>
          <w:color w:val="8000FF"/>
          <w:kern w:val="0"/>
          <w:sz w:val="20"/>
          <w:szCs w:val="20"/>
          <w:lang w:eastAsia="en-US"/>
          <w14:ligatures w14:val="none"/>
        </w:rPr>
        <w:t>[</w:t>
      </w:r>
    </w:p>
    <w:p w14:paraId="32BC1A24"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b/>
          <w:bCs/>
          <w:color w:val="8000FF"/>
          <w:kern w:val="0"/>
          <w:sz w:val="20"/>
          <w:szCs w:val="20"/>
          <w:lang w:eastAsia="en-US"/>
          <w14:ligatures w14:val="none"/>
        </w:rPr>
        <w:t>{</w:t>
      </w:r>
    </w:p>
    <w:p w14:paraId="75439E08" w14:textId="26AE8955"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"filePath"</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"C:\\Users\\</w:t>
      </w:r>
      <w:r>
        <w:rPr>
          <w:rFonts w:ascii="Courier New" w:eastAsia="Times New Roman" w:hAnsi="Courier New" w:cs="Courier New"/>
          <w:color w:val="800000"/>
          <w:kern w:val="0"/>
          <w:sz w:val="20"/>
          <w:szCs w:val="20"/>
          <w:lang w:eastAsia="en-US"/>
          <w14:ligatures w14:val="none"/>
        </w:rPr>
        <w:t>&lt;username&gt;</w:t>
      </w:r>
      <w:r w:rsidRPr="00FA6F40">
        <w:rPr>
          <w:rFonts w:ascii="Courier New" w:eastAsia="Times New Roman" w:hAnsi="Courier New" w:cs="Courier New"/>
          <w:color w:val="800000"/>
          <w:kern w:val="0"/>
          <w:sz w:val="20"/>
          <w:szCs w:val="20"/>
          <w:lang w:eastAsia="en-US"/>
          <w14:ligatures w14:val="none"/>
        </w:rPr>
        <w:t>\\Documents\\Ready Label\\API TEST 3.label"</w:t>
      </w:r>
      <w:r w:rsidRPr="00FA6F40">
        <w:rPr>
          <w:rFonts w:ascii="Courier New" w:eastAsia="Times New Roman" w:hAnsi="Courier New" w:cs="Courier New"/>
          <w:b/>
          <w:bCs/>
          <w:color w:val="8000FF"/>
          <w:kern w:val="0"/>
          <w:sz w:val="20"/>
          <w:szCs w:val="20"/>
          <w:lang w:eastAsia="en-US"/>
          <w14:ligatures w14:val="none"/>
        </w:rPr>
        <w:t>,</w:t>
      </w:r>
    </w:p>
    <w:p w14:paraId="3E1299A2"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"templateName"</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"API TEST 3"</w:t>
      </w:r>
      <w:r w:rsidRPr="00FA6F40">
        <w:rPr>
          <w:rFonts w:ascii="Courier New" w:eastAsia="Times New Roman" w:hAnsi="Courier New" w:cs="Courier New"/>
          <w:b/>
          <w:bCs/>
          <w:color w:val="8000FF"/>
          <w:kern w:val="0"/>
          <w:sz w:val="20"/>
          <w:szCs w:val="20"/>
          <w:lang w:eastAsia="en-US"/>
          <w14:ligatures w14:val="none"/>
        </w:rPr>
        <w:t>,</w:t>
      </w:r>
    </w:p>
    <w:p w14:paraId="6A9CB816"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"isOpen"</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false</w:t>
      </w:r>
      <w:r w:rsidRPr="00FA6F40">
        <w:rPr>
          <w:rFonts w:ascii="Courier New" w:eastAsia="Times New Roman" w:hAnsi="Courier New" w:cs="Courier New"/>
          <w:b/>
          <w:bCs/>
          <w:color w:val="8000FF"/>
          <w:kern w:val="0"/>
          <w:sz w:val="20"/>
          <w:szCs w:val="20"/>
          <w:lang w:eastAsia="en-US"/>
          <w14:ligatures w14:val="none"/>
        </w:rPr>
        <w:t>,</w:t>
      </w:r>
    </w:p>
    <w:p w14:paraId="194F14D6"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"width"</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24.0</w:t>
      </w:r>
      <w:r w:rsidRPr="00FA6F40">
        <w:rPr>
          <w:rFonts w:ascii="Courier New" w:eastAsia="Times New Roman" w:hAnsi="Courier New" w:cs="Courier New"/>
          <w:b/>
          <w:bCs/>
          <w:color w:val="8000FF"/>
          <w:kern w:val="0"/>
          <w:sz w:val="20"/>
          <w:szCs w:val="20"/>
          <w:lang w:eastAsia="en-US"/>
          <w14:ligatures w14:val="none"/>
        </w:rPr>
        <w:t>,</w:t>
      </w:r>
    </w:p>
    <w:p w14:paraId="09DF1E5A"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"height"</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9.0</w:t>
      </w:r>
      <w:r w:rsidRPr="00FA6F40">
        <w:rPr>
          <w:rFonts w:ascii="Courier New" w:eastAsia="Times New Roman" w:hAnsi="Courier New" w:cs="Courier New"/>
          <w:b/>
          <w:bCs/>
          <w:color w:val="8000FF"/>
          <w:kern w:val="0"/>
          <w:sz w:val="20"/>
          <w:szCs w:val="20"/>
          <w:lang w:eastAsia="en-US"/>
          <w14:ligatures w14:val="none"/>
        </w:rPr>
        <w:t>,</w:t>
      </w:r>
    </w:p>
    <w:p w14:paraId="4F9C168C"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"xOffset"</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0.0</w:t>
      </w:r>
      <w:r w:rsidRPr="00FA6F40">
        <w:rPr>
          <w:rFonts w:ascii="Courier New" w:eastAsia="Times New Roman" w:hAnsi="Courier New" w:cs="Courier New"/>
          <w:b/>
          <w:bCs/>
          <w:color w:val="8000FF"/>
          <w:kern w:val="0"/>
          <w:sz w:val="20"/>
          <w:szCs w:val="20"/>
          <w:lang w:eastAsia="en-US"/>
          <w14:ligatures w14:val="none"/>
        </w:rPr>
        <w:t>,</w:t>
      </w:r>
    </w:p>
    <w:p w14:paraId="3219C703"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"yOffset"</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0.0</w:t>
      </w:r>
      <w:r w:rsidRPr="00FA6F40">
        <w:rPr>
          <w:rFonts w:ascii="Courier New" w:eastAsia="Times New Roman" w:hAnsi="Courier New" w:cs="Courier New"/>
          <w:b/>
          <w:bCs/>
          <w:color w:val="8000FF"/>
          <w:kern w:val="0"/>
          <w:sz w:val="20"/>
          <w:szCs w:val="20"/>
          <w:lang w:eastAsia="en-US"/>
          <w14:ligatures w14:val="none"/>
        </w:rPr>
        <w:t>,</w:t>
      </w:r>
    </w:p>
    <w:p w14:paraId="21F482E0"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"totalElements"</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3</w:t>
      </w:r>
    </w:p>
    <w:p w14:paraId="3C4D9B79"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b/>
          <w:bCs/>
          <w:color w:val="8000FF"/>
          <w:kern w:val="0"/>
          <w:sz w:val="20"/>
          <w:szCs w:val="20"/>
          <w:lang w:eastAsia="en-US"/>
          <w14:ligatures w14:val="none"/>
        </w:rPr>
        <w:t>},</w:t>
      </w:r>
    </w:p>
    <w:p w14:paraId="08525178"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b/>
          <w:bCs/>
          <w:color w:val="8000FF"/>
          <w:kern w:val="0"/>
          <w:sz w:val="20"/>
          <w:szCs w:val="20"/>
          <w:lang w:eastAsia="en-US"/>
          <w14:ligatures w14:val="none"/>
        </w:rPr>
        <w:t>{</w:t>
      </w:r>
    </w:p>
    <w:p w14:paraId="590C1A45" w14:textId="0CC8067E"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"filePath"</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"C:\\Users\\</w:t>
      </w:r>
      <w:r>
        <w:rPr>
          <w:rFonts w:ascii="Courier New" w:eastAsia="Times New Roman" w:hAnsi="Courier New" w:cs="Courier New"/>
          <w:color w:val="800000"/>
          <w:kern w:val="0"/>
          <w:sz w:val="20"/>
          <w:szCs w:val="20"/>
          <w:lang w:eastAsia="en-US"/>
          <w14:ligatures w14:val="none"/>
        </w:rPr>
        <w:t>&lt;username&gt;</w:t>
      </w:r>
      <w:r w:rsidRPr="00FA6F40">
        <w:rPr>
          <w:rFonts w:ascii="Courier New" w:eastAsia="Times New Roman" w:hAnsi="Courier New" w:cs="Courier New"/>
          <w:color w:val="800000"/>
          <w:kern w:val="0"/>
          <w:sz w:val="20"/>
          <w:szCs w:val="20"/>
          <w:lang w:eastAsia="en-US"/>
          <w14:ligatures w14:val="none"/>
        </w:rPr>
        <w:t>\\Documents\\Ready Label\\API TEST.label"</w:t>
      </w:r>
      <w:r w:rsidRPr="00FA6F40">
        <w:rPr>
          <w:rFonts w:ascii="Courier New" w:eastAsia="Times New Roman" w:hAnsi="Courier New" w:cs="Courier New"/>
          <w:b/>
          <w:bCs/>
          <w:color w:val="8000FF"/>
          <w:kern w:val="0"/>
          <w:sz w:val="20"/>
          <w:szCs w:val="20"/>
          <w:lang w:eastAsia="en-US"/>
          <w14:ligatures w14:val="none"/>
        </w:rPr>
        <w:t>,</w:t>
      </w:r>
    </w:p>
    <w:p w14:paraId="4058B351"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"templateName"</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"API TEST"</w:t>
      </w:r>
      <w:r w:rsidRPr="00FA6F40">
        <w:rPr>
          <w:rFonts w:ascii="Courier New" w:eastAsia="Times New Roman" w:hAnsi="Courier New" w:cs="Courier New"/>
          <w:b/>
          <w:bCs/>
          <w:color w:val="8000FF"/>
          <w:kern w:val="0"/>
          <w:sz w:val="20"/>
          <w:szCs w:val="20"/>
          <w:lang w:eastAsia="en-US"/>
          <w14:ligatures w14:val="none"/>
        </w:rPr>
        <w:t>,</w:t>
      </w:r>
    </w:p>
    <w:p w14:paraId="25E3F3A2"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"isOpen"</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false</w:t>
      </w:r>
      <w:r w:rsidRPr="00FA6F40">
        <w:rPr>
          <w:rFonts w:ascii="Courier New" w:eastAsia="Times New Roman" w:hAnsi="Courier New" w:cs="Courier New"/>
          <w:b/>
          <w:bCs/>
          <w:color w:val="8000FF"/>
          <w:kern w:val="0"/>
          <w:sz w:val="20"/>
          <w:szCs w:val="20"/>
          <w:lang w:eastAsia="en-US"/>
          <w14:ligatures w14:val="none"/>
        </w:rPr>
        <w:t>,</w:t>
      </w:r>
    </w:p>
    <w:p w14:paraId="35065316"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"width"</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24.0</w:t>
      </w:r>
      <w:r w:rsidRPr="00FA6F40">
        <w:rPr>
          <w:rFonts w:ascii="Courier New" w:eastAsia="Times New Roman" w:hAnsi="Courier New" w:cs="Courier New"/>
          <w:b/>
          <w:bCs/>
          <w:color w:val="8000FF"/>
          <w:kern w:val="0"/>
          <w:sz w:val="20"/>
          <w:szCs w:val="20"/>
          <w:lang w:eastAsia="en-US"/>
          <w14:ligatures w14:val="none"/>
        </w:rPr>
        <w:t>,</w:t>
      </w:r>
    </w:p>
    <w:p w14:paraId="4EAE4689"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"height"</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9.0</w:t>
      </w:r>
      <w:r w:rsidRPr="00FA6F40">
        <w:rPr>
          <w:rFonts w:ascii="Courier New" w:eastAsia="Times New Roman" w:hAnsi="Courier New" w:cs="Courier New"/>
          <w:b/>
          <w:bCs/>
          <w:color w:val="8000FF"/>
          <w:kern w:val="0"/>
          <w:sz w:val="20"/>
          <w:szCs w:val="20"/>
          <w:lang w:eastAsia="en-US"/>
          <w14:ligatures w14:val="none"/>
        </w:rPr>
        <w:t>,</w:t>
      </w:r>
    </w:p>
    <w:p w14:paraId="0ED4E3EB"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"xOffset"</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0.0</w:t>
      </w:r>
      <w:r w:rsidRPr="00FA6F40">
        <w:rPr>
          <w:rFonts w:ascii="Courier New" w:eastAsia="Times New Roman" w:hAnsi="Courier New" w:cs="Courier New"/>
          <w:b/>
          <w:bCs/>
          <w:color w:val="8000FF"/>
          <w:kern w:val="0"/>
          <w:sz w:val="20"/>
          <w:szCs w:val="20"/>
          <w:lang w:eastAsia="en-US"/>
          <w14:ligatures w14:val="none"/>
        </w:rPr>
        <w:t>,</w:t>
      </w:r>
    </w:p>
    <w:p w14:paraId="1838624D"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"yOffset"</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0.0</w:t>
      </w:r>
      <w:r w:rsidRPr="00FA6F40">
        <w:rPr>
          <w:rFonts w:ascii="Courier New" w:eastAsia="Times New Roman" w:hAnsi="Courier New" w:cs="Courier New"/>
          <w:b/>
          <w:bCs/>
          <w:color w:val="8000FF"/>
          <w:kern w:val="0"/>
          <w:sz w:val="20"/>
          <w:szCs w:val="20"/>
          <w:lang w:eastAsia="en-US"/>
          <w14:ligatures w14:val="none"/>
        </w:rPr>
        <w:t>,</w:t>
      </w:r>
    </w:p>
    <w:p w14:paraId="461FD2BA"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"totalElements"</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3</w:t>
      </w:r>
    </w:p>
    <w:p w14:paraId="4DE41099"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b/>
          <w:bCs/>
          <w:color w:val="8000FF"/>
          <w:kern w:val="0"/>
          <w:sz w:val="20"/>
          <w:szCs w:val="20"/>
          <w:lang w:eastAsia="en-US"/>
          <w14:ligatures w14:val="none"/>
        </w:rPr>
        <w:t>},</w:t>
      </w:r>
    </w:p>
    <w:p w14:paraId="415D8E0E"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b/>
          <w:bCs/>
          <w:color w:val="8000FF"/>
          <w:kern w:val="0"/>
          <w:sz w:val="20"/>
          <w:szCs w:val="20"/>
          <w:lang w:eastAsia="en-US"/>
          <w14:ligatures w14:val="none"/>
        </w:rPr>
        <w:t>{</w:t>
      </w:r>
    </w:p>
    <w:p w14:paraId="3D1F8C13" w14:textId="4CFF80CE"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"filePath"</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"C:\\Users\\</w:t>
      </w:r>
      <w:r>
        <w:rPr>
          <w:rFonts w:ascii="Courier New" w:eastAsia="Times New Roman" w:hAnsi="Courier New" w:cs="Courier New"/>
          <w:color w:val="800000"/>
          <w:kern w:val="0"/>
          <w:sz w:val="20"/>
          <w:szCs w:val="20"/>
          <w:lang w:eastAsia="en-US"/>
          <w14:ligatures w14:val="none"/>
        </w:rPr>
        <w:t>&lt;username&gt;</w:t>
      </w:r>
      <w:r w:rsidRPr="00FA6F40">
        <w:rPr>
          <w:rFonts w:ascii="Courier New" w:eastAsia="Times New Roman" w:hAnsi="Courier New" w:cs="Courier New"/>
          <w:color w:val="800000"/>
          <w:kern w:val="0"/>
          <w:sz w:val="20"/>
          <w:szCs w:val="20"/>
          <w:lang w:eastAsia="en-US"/>
          <w14:ligatures w14:val="none"/>
        </w:rPr>
        <w:t>\\Documents\\Ready Label\\EGecko Test.label"</w:t>
      </w:r>
      <w:r w:rsidRPr="00FA6F40">
        <w:rPr>
          <w:rFonts w:ascii="Courier New" w:eastAsia="Times New Roman" w:hAnsi="Courier New" w:cs="Courier New"/>
          <w:b/>
          <w:bCs/>
          <w:color w:val="8000FF"/>
          <w:kern w:val="0"/>
          <w:sz w:val="20"/>
          <w:szCs w:val="20"/>
          <w:lang w:eastAsia="en-US"/>
          <w14:ligatures w14:val="none"/>
        </w:rPr>
        <w:t>,</w:t>
      </w:r>
    </w:p>
    <w:p w14:paraId="7E4D7856"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"templateName"</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"EGecko Test"</w:t>
      </w:r>
      <w:r w:rsidRPr="00FA6F40">
        <w:rPr>
          <w:rFonts w:ascii="Courier New" w:eastAsia="Times New Roman" w:hAnsi="Courier New" w:cs="Courier New"/>
          <w:b/>
          <w:bCs/>
          <w:color w:val="8000FF"/>
          <w:kern w:val="0"/>
          <w:sz w:val="20"/>
          <w:szCs w:val="20"/>
          <w:lang w:eastAsia="en-US"/>
          <w14:ligatures w14:val="none"/>
        </w:rPr>
        <w:t>,</w:t>
      </w:r>
    </w:p>
    <w:p w14:paraId="7D0E675C"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"isOpen"</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false</w:t>
      </w:r>
      <w:r w:rsidRPr="00FA6F40">
        <w:rPr>
          <w:rFonts w:ascii="Courier New" w:eastAsia="Times New Roman" w:hAnsi="Courier New" w:cs="Courier New"/>
          <w:b/>
          <w:bCs/>
          <w:color w:val="8000FF"/>
          <w:kern w:val="0"/>
          <w:sz w:val="20"/>
          <w:szCs w:val="20"/>
          <w:lang w:eastAsia="en-US"/>
          <w14:ligatures w14:val="none"/>
        </w:rPr>
        <w:t>,</w:t>
      </w:r>
    </w:p>
    <w:p w14:paraId="2CA038D2"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"width"</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50.0</w:t>
      </w:r>
      <w:r w:rsidRPr="00FA6F40">
        <w:rPr>
          <w:rFonts w:ascii="Courier New" w:eastAsia="Times New Roman" w:hAnsi="Courier New" w:cs="Courier New"/>
          <w:b/>
          <w:bCs/>
          <w:color w:val="8000FF"/>
          <w:kern w:val="0"/>
          <w:sz w:val="20"/>
          <w:szCs w:val="20"/>
          <w:lang w:eastAsia="en-US"/>
          <w14:ligatures w14:val="none"/>
        </w:rPr>
        <w:t>,</w:t>
      </w:r>
    </w:p>
    <w:p w14:paraId="19B0A8A2"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"height"</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6.0</w:t>
      </w:r>
      <w:r w:rsidRPr="00FA6F40">
        <w:rPr>
          <w:rFonts w:ascii="Courier New" w:eastAsia="Times New Roman" w:hAnsi="Courier New" w:cs="Courier New"/>
          <w:b/>
          <w:bCs/>
          <w:color w:val="8000FF"/>
          <w:kern w:val="0"/>
          <w:sz w:val="20"/>
          <w:szCs w:val="20"/>
          <w:lang w:eastAsia="en-US"/>
          <w14:ligatures w14:val="none"/>
        </w:rPr>
        <w:t>,</w:t>
      </w:r>
    </w:p>
    <w:p w14:paraId="29420840"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"xOffset"</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0.0</w:t>
      </w:r>
      <w:r w:rsidRPr="00FA6F40">
        <w:rPr>
          <w:rFonts w:ascii="Courier New" w:eastAsia="Times New Roman" w:hAnsi="Courier New" w:cs="Courier New"/>
          <w:b/>
          <w:bCs/>
          <w:color w:val="8000FF"/>
          <w:kern w:val="0"/>
          <w:sz w:val="20"/>
          <w:szCs w:val="20"/>
          <w:lang w:eastAsia="en-US"/>
          <w14:ligatures w14:val="none"/>
        </w:rPr>
        <w:t>,</w:t>
      </w:r>
    </w:p>
    <w:p w14:paraId="654337F8"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"yOffset"</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0.0</w:t>
      </w:r>
      <w:r w:rsidRPr="00FA6F40">
        <w:rPr>
          <w:rFonts w:ascii="Courier New" w:eastAsia="Times New Roman" w:hAnsi="Courier New" w:cs="Courier New"/>
          <w:b/>
          <w:bCs/>
          <w:color w:val="8000FF"/>
          <w:kern w:val="0"/>
          <w:sz w:val="20"/>
          <w:szCs w:val="20"/>
          <w:lang w:eastAsia="en-US"/>
          <w14:ligatures w14:val="none"/>
        </w:rPr>
        <w:t>,</w:t>
      </w:r>
    </w:p>
    <w:p w14:paraId="5EC71230"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800000"/>
          <w:kern w:val="0"/>
          <w:sz w:val="20"/>
          <w:szCs w:val="20"/>
          <w:lang w:eastAsia="en-US"/>
          <w14:ligatures w14:val="none"/>
        </w:rPr>
        <w:t>"totalElements"</w:t>
      </w:r>
      <w:r w:rsidRPr="00FA6F40">
        <w:rPr>
          <w:rFonts w:ascii="Courier New" w:eastAsia="Times New Roman" w:hAnsi="Courier New" w:cs="Courier New"/>
          <w:b/>
          <w:bCs/>
          <w:color w:val="8000FF"/>
          <w:kern w:val="0"/>
          <w:sz w:val="20"/>
          <w:szCs w:val="20"/>
          <w:lang w:eastAsia="en-US"/>
          <w14:ligatures w14:val="none"/>
        </w:rPr>
        <w:t>:</w:t>
      </w: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color w:val="FF8000"/>
          <w:kern w:val="0"/>
          <w:sz w:val="20"/>
          <w:szCs w:val="20"/>
          <w:lang w:eastAsia="en-US"/>
          <w14:ligatures w14:val="none"/>
        </w:rPr>
        <w:t>1</w:t>
      </w:r>
    </w:p>
    <w:p w14:paraId="1611A743" w14:textId="77777777" w:rsidR="00FA6F40" w:rsidRPr="00FA6F40" w:rsidRDefault="00FA6F40" w:rsidP="00FA6F40">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FA6F40">
        <w:rPr>
          <w:rFonts w:ascii="Courier New" w:eastAsia="Times New Roman" w:hAnsi="Courier New" w:cs="Courier New"/>
          <w:color w:val="000000"/>
          <w:kern w:val="0"/>
          <w:sz w:val="20"/>
          <w:szCs w:val="20"/>
          <w:lang w:eastAsia="en-US"/>
          <w14:ligatures w14:val="none"/>
        </w:rPr>
        <w:t xml:space="preserve">  </w:t>
      </w:r>
      <w:r w:rsidRPr="00FA6F40">
        <w:rPr>
          <w:rFonts w:ascii="Courier New" w:eastAsia="Times New Roman" w:hAnsi="Courier New" w:cs="Courier New"/>
          <w:b/>
          <w:bCs/>
          <w:color w:val="8000FF"/>
          <w:kern w:val="0"/>
          <w:sz w:val="20"/>
          <w:szCs w:val="20"/>
          <w:lang w:eastAsia="en-US"/>
          <w14:ligatures w14:val="none"/>
        </w:rPr>
        <w:t>}</w:t>
      </w:r>
    </w:p>
    <w:p w14:paraId="3E4A776D" w14:textId="77777777" w:rsidR="00FA6F40" w:rsidRPr="00FA6F40" w:rsidRDefault="00FA6F40" w:rsidP="00FA6F40">
      <w:pPr>
        <w:shd w:val="clear" w:color="auto" w:fill="FFFFFF"/>
        <w:spacing w:before="0"/>
        <w:ind w:left="0" w:right="0"/>
        <w:rPr>
          <w:rFonts w:ascii="Times New Roman" w:eastAsia="Times New Roman" w:hAnsi="Times New Roman" w:cs="Times New Roman"/>
          <w:kern w:val="0"/>
          <w:sz w:val="24"/>
          <w:szCs w:val="24"/>
          <w:lang w:eastAsia="en-US"/>
          <w14:ligatures w14:val="none"/>
        </w:rPr>
      </w:pPr>
      <w:r w:rsidRPr="00FA6F40">
        <w:rPr>
          <w:rFonts w:ascii="Courier New" w:eastAsia="Times New Roman" w:hAnsi="Courier New" w:cs="Courier New"/>
          <w:b/>
          <w:bCs/>
          <w:color w:val="8000FF"/>
          <w:kern w:val="0"/>
          <w:sz w:val="20"/>
          <w:szCs w:val="20"/>
          <w:lang w:eastAsia="en-US"/>
          <w14:ligatures w14:val="none"/>
        </w:rPr>
        <w:t>]</w:t>
      </w:r>
    </w:p>
    <w:p w14:paraId="0997BDEC" w14:textId="77777777" w:rsidR="00891CFD" w:rsidRPr="00891CFD" w:rsidRDefault="00891CFD" w:rsidP="00891CFD"/>
    <w:p w14:paraId="78342B83" w14:textId="106728AE" w:rsidR="007C64B5" w:rsidRDefault="00E847D0" w:rsidP="007C64B5">
      <w:pPr>
        <w:pStyle w:val="Heading2"/>
        <w:rPr>
          <w:caps w:val="0"/>
        </w:rPr>
      </w:pPr>
      <w:r>
        <w:t>GET</w:t>
      </w:r>
      <w:r w:rsidR="00123D50">
        <w:t xml:space="preserve"> </w:t>
      </w:r>
      <w:r w:rsidR="00FE1435">
        <w:rPr>
          <w:caps w:val="0"/>
        </w:rPr>
        <w:t>/printers/&lt;</w:t>
      </w:r>
      <w:r w:rsidR="00123D50" w:rsidRPr="00123D50">
        <w:rPr>
          <w:caps w:val="0"/>
        </w:rPr>
        <w:t>id</w:t>
      </w:r>
      <w:r w:rsidR="00FE1435">
        <w:rPr>
          <w:caps w:val="0"/>
        </w:rPr>
        <w:t>&gt;</w:t>
      </w:r>
    </w:p>
    <w:p w14:paraId="5D4BD69E" w14:textId="05847068" w:rsidR="000F017B" w:rsidRDefault="00D41F56" w:rsidP="000F017B">
      <w:r>
        <w:t xml:space="preserve">Returns the configuration of the printer with the </w:t>
      </w:r>
      <w:r w:rsidR="009129BD">
        <w:t>specified ID</w:t>
      </w:r>
      <w:r w:rsidR="005C627A">
        <w:t>.</w:t>
      </w:r>
    </w:p>
    <w:p w14:paraId="5B49866F" w14:textId="3DA4F424" w:rsidR="000F017B" w:rsidRPr="00D41F56" w:rsidRDefault="00E14702" w:rsidP="000F017B">
      <w:r>
        <w:t>Please note that t</w:t>
      </w:r>
      <w:r w:rsidR="000F017B">
        <w:t>he responses returne</w:t>
      </w:r>
      <w:r w:rsidR="003845D3">
        <w:t>d from each printer will vary based on</w:t>
      </w:r>
      <w:r w:rsidR="000F017B">
        <w:t xml:space="preserve"> the configuration capabilities of each printer.</w:t>
      </w:r>
    </w:p>
    <w:p w14:paraId="1503598A" w14:textId="6DC48C27" w:rsidR="007C64B5" w:rsidRDefault="007C64B5" w:rsidP="007C64B5">
      <w:pPr>
        <w:pStyle w:val="Heading3"/>
      </w:pPr>
      <w:r>
        <w:t>Resource Information</w:t>
      </w:r>
    </w:p>
    <w:tbl>
      <w:tblPr>
        <w:tblStyle w:val="ListTable2-Accent2"/>
        <w:tblW w:w="0" w:type="auto"/>
        <w:tblLook w:val="04A0" w:firstRow="1" w:lastRow="0" w:firstColumn="1" w:lastColumn="0" w:noHBand="0" w:noVBand="1"/>
      </w:tblPr>
      <w:tblGrid>
        <w:gridCol w:w="4675"/>
        <w:gridCol w:w="4675"/>
      </w:tblGrid>
      <w:tr w:rsidR="00FA46EB" w14:paraId="29F73921" w14:textId="77777777" w:rsidTr="007F7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75150C" w14:textId="77777777" w:rsidR="00FA46EB" w:rsidRPr="00F61ED1" w:rsidRDefault="00FA46EB" w:rsidP="007F7BC8">
            <w:pPr>
              <w:ind w:left="0"/>
            </w:pPr>
            <w:r w:rsidRPr="00F61ED1">
              <w:rPr>
                <w:color w:val="808080" w:themeColor="background1" w:themeShade="80"/>
              </w:rPr>
              <w:t>Response Format</w:t>
            </w:r>
          </w:p>
        </w:tc>
        <w:tc>
          <w:tcPr>
            <w:tcW w:w="4675" w:type="dxa"/>
          </w:tcPr>
          <w:p w14:paraId="55B55E80" w14:textId="77777777" w:rsidR="00FA46EB" w:rsidRDefault="00FA46EB" w:rsidP="007F7BC8">
            <w:pPr>
              <w:ind w:left="0"/>
              <w:cnfStyle w:val="100000000000" w:firstRow="1" w:lastRow="0" w:firstColumn="0" w:lastColumn="0" w:oddVBand="0" w:evenVBand="0" w:oddHBand="0" w:evenHBand="0" w:firstRowFirstColumn="0" w:firstRowLastColumn="0" w:lastRowFirstColumn="0" w:lastRowLastColumn="0"/>
            </w:pPr>
            <w:r>
              <w:t>JSON</w:t>
            </w:r>
          </w:p>
        </w:tc>
      </w:tr>
    </w:tbl>
    <w:p w14:paraId="2841B2CC" w14:textId="77777777" w:rsidR="00FA46EB" w:rsidRPr="00FA46EB" w:rsidRDefault="00FA46EB" w:rsidP="00FA46EB"/>
    <w:p w14:paraId="3C8EC7B1" w14:textId="06ABB9A3" w:rsidR="007C64B5" w:rsidRDefault="007C64B5" w:rsidP="007C64B5">
      <w:pPr>
        <w:pStyle w:val="Heading3"/>
      </w:pPr>
      <w:r>
        <w:lastRenderedPageBreak/>
        <w:t>Parameters</w:t>
      </w:r>
    </w:p>
    <w:tbl>
      <w:tblPr>
        <w:tblStyle w:val="GridTable2-Accent2"/>
        <w:tblpPr w:leftFromText="180" w:rightFromText="180" w:vertAnchor="text" w:horzAnchor="margin" w:tblpY="-37"/>
        <w:tblW w:w="0" w:type="auto"/>
        <w:tblLook w:val="04A0" w:firstRow="1" w:lastRow="0" w:firstColumn="1" w:lastColumn="0" w:noHBand="0" w:noVBand="1"/>
      </w:tblPr>
      <w:tblGrid>
        <w:gridCol w:w="1790"/>
        <w:gridCol w:w="1492"/>
        <w:gridCol w:w="2716"/>
        <w:gridCol w:w="3362"/>
      </w:tblGrid>
      <w:tr w:rsidR="00376F7E" w14:paraId="41FC4082" w14:textId="77777777" w:rsidTr="007F7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578A1C5E" w14:textId="77777777" w:rsidR="00376F7E" w:rsidRDefault="00376F7E" w:rsidP="007F7BC8">
            <w:pPr>
              <w:ind w:left="0"/>
            </w:pPr>
            <w:r>
              <w:t>Name</w:t>
            </w:r>
          </w:p>
        </w:tc>
        <w:tc>
          <w:tcPr>
            <w:tcW w:w="1492" w:type="dxa"/>
          </w:tcPr>
          <w:p w14:paraId="686F1FDD" w14:textId="77777777" w:rsidR="00376F7E" w:rsidRDefault="00376F7E" w:rsidP="007F7BC8">
            <w:pPr>
              <w:ind w:left="0"/>
              <w:cnfStyle w:val="100000000000" w:firstRow="1" w:lastRow="0" w:firstColumn="0" w:lastColumn="0" w:oddVBand="0" w:evenVBand="0" w:oddHBand="0" w:evenHBand="0" w:firstRowFirstColumn="0" w:firstRowLastColumn="0" w:lastRowFirstColumn="0" w:lastRowLastColumn="0"/>
            </w:pPr>
            <w:r>
              <w:t>Importance</w:t>
            </w:r>
          </w:p>
        </w:tc>
        <w:tc>
          <w:tcPr>
            <w:tcW w:w="2716" w:type="dxa"/>
          </w:tcPr>
          <w:p w14:paraId="0A264BE9" w14:textId="77777777" w:rsidR="00376F7E" w:rsidRDefault="00376F7E" w:rsidP="007F7BC8">
            <w:pPr>
              <w:ind w:left="0"/>
              <w:cnfStyle w:val="100000000000" w:firstRow="1" w:lastRow="0" w:firstColumn="0" w:lastColumn="0" w:oddVBand="0" w:evenVBand="0" w:oddHBand="0" w:evenHBand="0" w:firstRowFirstColumn="0" w:firstRowLastColumn="0" w:lastRowFirstColumn="0" w:lastRowLastColumn="0"/>
            </w:pPr>
            <w:r>
              <w:t>Description</w:t>
            </w:r>
          </w:p>
        </w:tc>
        <w:tc>
          <w:tcPr>
            <w:tcW w:w="3362" w:type="dxa"/>
          </w:tcPr>
          <w:p w14:paraId="7A3AEF53" w14:textId="77777777" w:rsidR="00376F7E" w:rsidRDefault="00376F7E" w:rsidP="007F7BC8">
            <w:pPr>
              <w:ind w:left="0"/>
              <w:cnfStyle w:val="100000000000" w:firstRow="1" w:lastRow="0" w:firstColumn="0" w:lastColumn="0" w:oddVBand="0" w:evenVBand="0" w:oddHBand="0" w:evenHBand="0" w:firstRowFirstColumn="0" w:firstRowLastColumn="0" w:lastRowFirstColumn="0" w:lastRowLastColumn="0"/>
            </w:pPr>
            <w:r>
              <w:t>Example Value</w:t>
            </w:r>
          </w:p>
        </w:tc>
      </w:tr>
      <w:tr w:rsidR="00376F7E" w14:paraId="19CE08EA" w14:textId="77777777" w:rsidTr="007F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054390B9" w14:textId="77777777" w:rsidR="00376F7E" w:rsidRDefault="00376F7E" w:rsidP="007F7BC8">
            <w:pPr>
              <w:ind w:left="0"/>
            </w:pPr>
            <w:r>
              <w:t>id</w:t>
            </w:r>
          </w:p>
        </w:tc>
        <w:tc>
          <w:tcPr>
            <w:tcW w:w="1492" w:type="dxa"/>
          </w:tcPr>
          <w:p w14:paraId="0C13C65A" w14:textId="77777777" w:rsidR="00376F7E" w:rsidRDefault="00376F7E" w:rsidP="007F7BC8">
            <w:pPr>
              <w:ind w:left="0"/>
              <w:cnfStyle w:val="000000100000" w:firstRow="0" w:lastRow="0" w:firstColumn="0" w:lastColumn="0" w:oddVBand="0" w:evenVBand="0" w:oddHBand="1" w:evenHBand="0" w:firstRowFirstColumn="0" w:firstRowLastColumn="0" w:lastRowFirstColumn="0" w:lastRowLastColumn="0"/>
            </w:pPr>
            <w:r>
              <w:t>Required</w:t>
            </w:r>
          </w:p>
        </w:tc>
        <w:tc>
          <w:tcPr>
            <w:tcW w:w="2716" w:type="dxa"/>
          </w:tcPr>
          <w:p w14:paraId="6DAD2690" w14:textId="0EDEF0EA" w:rsidR="00376F7E" w:rsidRDefault="00376F7E" w:rsidP="007F7BC8">
            <w:pPr>
              <w:ind w:left="0"/>
              <w:cnfStyle w:val="000000100000" w:firstRow="0" w:lastRow="0" w:firstColumn="0" w:lastColumn="0" w:oddVBand="0" w:evenVBand="0" w:oddHBand="1" w:evenHBand="0" w:firstRowFirstColumn="0" w:firstRowLastColumn="0" w:lastRowFirstColumn="0" w:lastRowLastColumn="0"/>
            </w:pPr>
            <w:r>
              <w:t>The printer name.</w:t>
            </w:r>
          </w:p>
          <w:p w14:paraId="26AD412C" w14:textId="5021933E" w:rsidR="00376F7E" w:rsidRDefault="00376F7E" w:rsidP="00981292">
            <w:pPr>
              <w:ind w:left="0"/>
              <w:cnfStyle w:val="000000100000" w:firstRow="0" w:lastRow="0" w:firstColumn="0" w:lastColumn="0" w:oddVBand="0" w:evenVBand="0" w:oddHBand="1" w:evenHBand="0" w:firstRowFirstColumn="0" w:firstRowLastColumn="0" w:lastRowFirstColumn="0" w:lastRowLastColumn="0"/>
            </w:pPr>
            <w:r w:rsidRPr="00D41F56">
              <w:rPr>
                <w:b/>
              </w:rPr>
              <w:t>Note</w:t>
            </w:r>
            <w:r>
              <w:t>: Currently accepted values</w:t>
            </w:r>
            <w:r w:rsidR="00F15841">
              <w:t xml:space="preserve"> are egecko, g</w:t>
            </w:r>
            <w:r>
              <w:t xml:space="preserve">ecko, &amp; </w:t>
            </w:r>
            <w:r w:rsidR="00F15841">
              <w:t>vc</w:t>
            </w:r>
            <w:r>
              <w:t>ode</w:t>
            </w:r>
          </w:p>
        </w:tc>
        <w:tc>
          <w:tcPr>
            <w:tcW w:w="3362" w:type="dxa"/>
          </w:tcPr>
          <w:p w14:paraId="5FAA0D53" w14:textId="40836655" w:rsidR="00376F7E" w:rsidRDefault="00F15841" w:rsidP="007F7BC8">
            <w:pPr>
              <w:ind w:left="0"/>
              <w:cnfStyle w:val="000000100000" w:firstRow="0" w:lastRow="0" w:firstColumn="0" w:lastColumn="0" w:oddVBand="0" w:evenVBand="0" w:oddHBand="1" w:evenHBand="0" w:firstRowFirstColumn="0" w:firstRowLastColumn="0" w:lastRowFirstColumn="0" w:lastRowLastColumn="0"/>
            </w:pPr>
            <w:r>
              <w:t>egecko</w:t>
            </w:r>
          </w:p>
        </w:tc>
      </w:tr>
      <w:tr w:rsidR="000E354B" w14:paraId="7908E00E" w14:textId="77777777" w:rsidTr="007F7BC8">
        <w:tc>
          <w:tcPr>
            <w:cnfStyle w:val="001000000000" w:firstRow="0" w:lastRow="0" w:firstColumn="1" w:lastColumn="0" w:oddVBand="0" w:evenVBand="0" w:oddHBand="0" w:evenHBand="0" w:firstRowFirstColumn="0" w:firstRowLastColumn="0" w:lastRowFirstColumn="0" w:lastRowLastColumn="0"/>
            <w:tcW w:w="1790" w:type="dxa"/>
          </w:tcPr>
          <w:p w14:paraId="37A4F890" w14:textId="61C384B5" w:rsidR="000E354B" w:rsidRDefault="000E354B" w:rsidP="007F7BC8">
            <w:pPr>
              <w:ind w:left="0"/>
            </w:pPr>
            <w:r>
              <w:t>fields</w:t>
            </w:r>
          </w:p>
        </w:tc>
        <w:tc>
          <w:tcPr>
            <w:tcW w:w="1492" w:type="dxa"/>
          </w:tcPr>
          <w:p w14:paraId="4EE06DA6" w14:textId="37321A46" w:rsidR="000E354B" w:rsidRDefault="000E354B" w:rsidP="007F7BC8">
            <w:pPr>
              <w:ind w:left="0"/>
              <w:cnfStyle w:val="000000000000" w:firstRow="0" w:lastRow="0" w:firstColumn="0" w:lastColumn="0" w:oddVBand="0" w:evenVBand="0" w:oddHBand="0" w:evenHBand="0" w:firstRowFirstColumn="0" w:firstRowLastColumn="0" w:lastRowFirstColumn="0" w:lastRowLastColumn="0"/>
            </w:pPr>
            <w:r>
              <w:t>Optional</w:t>
            </w:r>
          </w:p>
        </w:tc>
        <w:tc>
          <w:tcPr>
            <w:tcW w:w="2716" w:type="dxa"/>
          </w:tcPr>
          <w:p w14:paraId="12DB6222" w14:textId="400778D0" w:rsidR="000E354B" w:rsidRDefault="000E354B" w:rsidP="007F7BC8">
            <w:pPr>
              <w:ind w:left="0"/>
              <w:cnfStyle w:val="000000000000" w:firstRow="0" w:lastRow="0" w:firstColumn="0" w:lastColumn="0" w:oddVBand="0" w:evenVBand="0" w:oddHBand="0" w:evenHBand="0" w:firstRowFirstColumn="0" w:firstRowLastColumn="0" w:lastRowFirstColumn="0" w:lastRowLastColumn="0"/>
            </w:pPr>
            <w:r>
              <w:t>Limits the fields returned for each resulting object. Fields need to be specified as comma separated values</w:t>
            </w:r>
          </w:p>
        </w:tc>
        <w:tc>
          <w:tcPr>
            <w:tcW w:w="3362" w:type="dxa"/>
          </w:tcPr>
          <w:p w14:paraId="64177E69" w14:textId="77777777" w:rsidR="000E354B" w:rsidRDefault="00AE72F0" w:rsidP="00AE72F0">
            <w:pPr>
              <w:ind w:left="0"/>
              <w:cnfStyle w:val="000000000000" w:firstRow="0" w:lastRow="0" w:firstColumn="0" w:lastColumn="0" w:oddVBand="0" w:evenVBand="0" w:oddHBand="0" w:evenHBand="0" w:firstRowFirstColumn="0" w:firstRowLastColumn="0" w:lastRowFirstColumn="0" w:lastRowLastColumn="0"/>
            </w:pPr>
            <w:r>
              <w:t>applynorth,applysouth,</w:t>
            </w:r>
          </w:p>
          <w:p w14:paraId="05506A41" w14:textId="11E6B853" w:rsidR="00AE72F0" w:rsidRDefault="00AE72F0" w:rsidP="00246556">
            <w:pPr>
              <w:ind w:left="0"/>
              <w:cnfStyle w:val="000000000000" w:firstRow="0" w:lastRow="0" w:firstColumn="0" w:lastColumn="0" w:oddVBand="0" w:evenVBand="0" w:oddHBand="0" w:evenHBand="0" w:firstRowFirstColumn="0" w:firstRowLastColumn="0" w:lastRowFirstColumn="0" w:lastRowLastColumn="0"/>
            </w:pPr>
            <w:r>
              <w:t>*</w:t>
            </w:r>
            <w:r w:rsidR="00246556">
              <w:t xml:space="preserve">Known bug: </w:t>
            </w:r>
            <w:r>
              <w:t xml:space="preserve">this param may not work </w:t>
            </w:r>
            <w:r w:rsidR="00246556">
              <w:t>with some</w:t>
            </w:r>
            <w:r>
              <w:t xml:space="preserve"> printer</w:t>
            </w:r>
            <w:r w:rsidR="00246556">
              <w:t>s</w:t>
            </w:r>
          </w:p>
        </w:tc>
      </w:tr>
    </w:tbl>
    <w:p w14:paraId="04FD58FC" w14:textId="77777777" w:rsidR="00376F7E" w:rsidRPr="00376F7E" w:rsidRDefault="00376F7E" w:rsidP="00376F7E"/>
    <w:p w14:paraId="4C8FB2DB" w14:textId="6EC6DD34" w:rsidR="007C64B5" w:rsidRDefault="007C64B5" w:rsidP="007C64B5">
      <w:pPr>
        <w:pStyle w:val="Heading3"/>
      </w:pPr>
      <w:r>
        <w:t>Example Request</w:t>
      </w:r>
    </w:p>
    <w:p w14:paraId="5E21064E" w14:textId="256AD7E8" w:rsidR="00F15841" w:rsidRDefault="00F15841" w:rsidP="00F15841">
      <w:pPr>
        <w:pStyle w:val="Heading4"/>
      </w:pPr>
      <w:r>
        <w:t>URL</w:t>
      </w:r>
    </w:p>
    <w:p w14:paraId="53C17B5E" w14:textId="3C4F142C" w:rsidR="00F15841" w:rsidRDefault="00EC4118" w:rsidP="00F15841">
      <w:hyperlink r:id="rId13" w:history="1">
        <w:r w:rsidRPr="002E47F0">
          <w:rPr>
            <w:rStyle w:val="Hyperlink"/>
          </w:rPr>
          <w:t>http://[ip]:[port]/readylabel/printers/egecko</w:t>
        </w:r>
      </w:hyperlink>
    </w:p>
    <w:p w14:paraId="28BC9DE4" w14:textId="2C72D707" w:rsidR="00F15841" w:rsidRDefault="00F15841" w:rsidP="00F15841">
      <w:pPr>
        <w:pStyle w:val="Heading4"/>
      </w:pPr>
      <w:r>
        <w:t>Body</w:t>
      </w:r>
    </w:p>
    <w:p w14:paraId="4CAFF551" w14:textId="1E492F19" w:rsidR="00F15841" w:rsidRDefault="00F15841" w:rsidP="00F15841">
      <w:pPr>
        <w:rPr>
          <w:i/>
        </w:rPr>
      </w:pPr>
      <w:r w:rsidRPr="00F15841">
        <w:rPr>
          <w:i/>
        </w:rPr>
        <w:t>Empty</w:t>
      </w:r>
    </w:p>
    <w:p w14:paraId="78A0A52D" w14:textId="77777777" w:rsidR="00BD1F76" w:rsidRPr="00F15841" w:rsidRDefault="00BD1F76" w:rsidP="00F15841">
      <w:pPr>
        <w:rPr>
          <w:i/>
        </w:rPr>
      </w:pPr>
    </w:p>
    <w:p w14:paraId="3FCD686E" w14:textId="77777777" w:rsidR="007C64B5" w:rsidRPr="000259A5" w:rsidRDefault="007C64B5" w:rsidP="007C64B5">
      <w:pPr>
        <w:pStyle w:val="Heading3"/>
      </w:pPr>
      <w:r>
        <w:t>Example Result</w:t>
      </w:r>
    </w:p>
    <w:p w14:paraId="209CD73C" w14:textId="77777777" w:rsidR="00634BE6" w:rsidRPr="00634BE6" w:rsidRDefault="00634BE6" w:rsidP="00634BE6">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b/>
          <w:bCs/>
          <w:color w:val="8000FF"/>
          <w:kern w:val="0"/>
          <w:sz w:val="20"/>
          <w:szCs w:val="20"/>
          <w:lang w:eastAsia="en-US"/>
          <w14:ligatures w14:val="none"/>
        </w:rPr>
        <w:t>{</w:t>
      </w:r>
    </w:p>
    <w:p w14:paraId="3BF9D15E" w14:textId="77777777" w:rsidR="00634BE6" w:rsidRPr="00634BE6" w:rsidRDefault="00634BE6" w:rsidP="00634BE6">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"pickupHeight"</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FF8000"/>
          <w:kern w:val="0"/>
          <w:sz w:val="20"/>
          <w:szCs w:val="20"/>
          <w:lang w:eastAsia="en-US"/>
          <w14:ligatures w14:val="none"/>
        </w:rPr>
        <w:t>0.0</w:t>
      </w:r>
      <w:r w:rsidRPr="00634BE6">
        <w:rPr>
          <w:rFonts w:ascii="Courier New" w:eastAsia="Times New Roman" w:hAnsi="Courier New" w:cs="Courier New"/>
          <w:b/>
          <w:bCs/>
          <w:color w:val="8000FF"/>
          <w:kern w:val="0"/>
          <w:sz w:val="20"/>
          <w:szCs w:val="20"/>
          <w:lang w:eastAsia="en-US"/>
          <w14:ligatures w14:val="none"/>
        </w:rPr>
        <w:t>,</w:t>
      </w:r>
    </w:p>
    <w:p w14:paraId="79E1E24E" w14:textId="77777777" w:rsidR="00634BE6" w:rsidRPr="00634BE6" w:rsidRDefault="00634BE6" w:rsidP="00634BE6">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"applyHeight"</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FF8000"/>
          <w:kern w:val="0"/>
          <w:sz w:val="20"/>
          <w:szCs w:val="20"/>
          <w:lang w:eastAsia="en-US"/>
          <w14:ligatures w14:val="none"/>
        </w:rPr>
        <w:t>1.0</w:t>
      </w:r>
      <w:r w:rsidRPr="00634BE6">
        <w:rPr>
          <w:rFonts w:ascii="Courier New" w:eastAsia="Times New Roman" w:hAnsi="Courier New" w:cs="Courier New"/>
          <w:b/>
          <w:bCs/>
          <w:color w:val="8000FF"/>
          <w:kern w:val="0"/>
          <w:sz w:val="20"/>
          <w:szCs w:val="20"/>
          <w:lang w:eastAsia="en-US"/>
          <w14:ligatures w14:val="none"/>
        </w:rPr>
        <w:t>,</w:t>
      </w:r>
    </w:p>
    <w:p w14:paraId="69B3BE66" w14:textId="77777777" w:rsidR="00634BE6" w:rsidRPr="00634BE6" w:rsidRDefault="00634BE6" w:rsidP="00634BE6">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"applyDepth"</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FF8000"/>
          <w:kern w:val="0"/>
          <w:sz w:val="20"/>
          <w:szCs w:val="20"/>
          <w:lang w:eastAsia="en-US"/>
          <w14:ligatures w14:val="none"/>
        </w:rPr>
        <w:t>0.0</w:t>
      </w:r>
      <w:r w:rsidRPr="00634BE6">
        <w:rPr>
          <w:rFonts w:ascii="Courier New" w:eastAsia="Times New Roman" w:hAnsi="Courier New" w:cs="Courier New"/>
          <w:b/>
          <w:bCs/>
          <w:color w:val="8000FF"/>
          <w:kern w:val="0"/>
          <w:sz w:val="20"/>
          <w:szCs w:val="20"/>
          <w:lang w:eastAsia="en-US"/>
          <w14:ligatures w14:val="none"/>
        </w:rPr>
        <w:t>,</w:t>
      </w:r>
    </w:p>
    <w:p w14:paraId="2F9C36D5" w14:textId="77777777" w:rsidR="00634BE6" w:rsidRPr="00634BE6" w:rsidRDefault="00634BE6" w:rsidP="00634BE6">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"applyNorth"</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true</w:t>
      </w:r>
      <w:r w:rsidRPr="00634BE6">
        <w:rPr>
          <w:rFonts w:ascii="Courier New" w:eastAsia="Times New Roman" w:hAnsi="Courier New" w:cs="Courier New"/>
          <w:b/>
          <w:bCs/>
          <w:color w:val="8000FF"/>
          <w:kern w:val="0"/>
          <w:sz w:val="20"/>
          <w:szCs w:val="20"/>
          <w:lang w:eastAsia="en-US"/>
          <w14:ligatures w14:val="none"/>
        </w:rPr>
        <w:t>,</w:t>
      </w:r>
    </w:p>
    <w:p w14:paraId="16F052D0" w14:textId="77777777" w:rsidR="00634BE6" w:rsidRPr="00634BE6" w:rsidRDefault="00634BE6" w:rsidP="00634BE6">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"applySouth"</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true</w:t>
      </w:r>
      <w:r w:rsidRPr="00634BE6">
        <w:rPr>
          <w:rFonts w:ascii="Courier New" w:eastAsia="Times New Roman" w:hAnsi="Courier New" w:cs="Courier New"/>
          <w:b/>
          <w:bCs/>
          <w:color w:val="8000FF"/>
          <w:kern w:val="0"/>
          <w:sz w:val="20"/>
          <w:szCs w:val="20"/>
          <w:lang w:eastAsia="en-US"/>
          <w14:ligatures w14:val="none"/>
        </w:rPr>
        <w:t>,</w:t>
      </w:r>
    </w:p>
    <w:p w14:paraId="1CA5A957" w14:textId="77777777" w:rsidR="00634BE6" w:rsidRPr="00634BE6" w:rsidRDefault="00634BE6" w:rsidP="00634BE6">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"applyEast"</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true</w:t>
      </w:r>
      <w:r w:rsidRPr="00634BE6">
        <w:rPr>
          <w:rFonts w:ascii="Courier New" w:eastAsia="Times New Roman" w:hAnsi="Courier New" w:cs="Courier New"/>
          <w:b/>
          <w:bCs/>
          <w:color w:val="8000FF"/>
          <w:kern w:val="0"/>
          <w:sz w:val="20"/>
          <w:szCs w:val="20"/>
          <w:lang w:eastAsia="en-US"/>
          <w14:ligatures w14:val="none"/>
        </w:rPr>
        <w:t>,</w:t>
      </w:r>
    </w:p>
    <w:p w14:paraId="1A5E35CA" w14:textId="77777777" w:rsidR="00634BE6" w:rsidRPr="00634BE6" w:rsidRDefault="00634BE6" w:rsidP="00634BE6">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"applyWest"</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true</w:t>
      </w:r>
    </w:p>
    <w:p w14:paraId="2B424F4A" w14:textId="77777777" w:rsidR="00634BE6" w:rsidRPr="00634BE6" w:rsidRDefault="00634BE6" w:rsidP="00634BE6">
      <w:pPr>
        <w:shd w:val="clear" w:color="auto" w:fill="FFFFFF"/>
        <w:spacing w:before="0"/>
        <w:ind w:left="0" w:right="0"/>
        <w:rPr>
          <w:rFonts w:ascii="Times New Roman" w:eastAsia="Times New Roman" w:hAnsi="Times New Roman" w:cs="Times New Roman"/>
          <w:kern w:val="0"/>
          <w:sz w:val="24"/>
          <w:szCs w:val="24"/>
          <w:lang w:eastAsia="en-US"/>
          <w14:ligatures w14:val="none"/>
        </w:rPr>
      </w:pPr>
      <w:r w:rsidRPr="00634BE6">
        <w:rPr>
          <w:rFonts w:ascii="Courier New" w:eastAsia="Times New Roman" w:hAnsi="Courier New" w:cs="Courier New"/>
          <w:b/>
          <w:bCs/>
          <w:color w:val="8000FF"/>
          <w:kern w:val="0"/>
          <w:sz w:val="20"/>
          <w:szCs w:val="20"/>
          <w:lang w:eastAsia="en-US"/>
          <w14:ligatures w14:val="none"/>
        </w:rPr>
        <w:t>}</w:t>
      </w:r>
    </w:p>
    <w:p w14:paraId="26A0D877" w14:textId="77777777" w:rsidR="009D0E97" w:rsidRPr="007C64B5" w:rsidRDefault="009D0E97" w:rsidP="007C64B5"/>
    <w:p w14:paraId="6CCB2FC8" w14:textId="25493254" w:rsidR="00E847D0" w:rsidRDefault="00E847D0" w:rsidP="007C64B5">
      <w:pPr>
        <w:pStyle w:val="Heading2"/>
        <w:rPr>
          <w:caps w:val="0"/>
        </w:rPr>
      </w:pPr>
      <w:r>
        <w:t xml:space="preserve">GET </w:t>
      </w:r>
      <w:r w:rsidR="00F20CD0">
        <w:rPr>
          <w:caps w:val="0"/>
        </w:rPr>
        <w:t>/printers/&lt;id&gt;</w:t>
      </w:r>
      <w:r w:rsidRPr="007C64B5">
        <w:rPr>
          <w:caps w:val="0"/>
        </w:rPr>
        <w:t>/</w:t>
      </w:r>
      <w:r w:rsidR="007C64B5" w:rsidRPr="007C64B5">
        <w:rPr>
          <w:caps w:val="0"/>
        </w:rPr>
        <w:t>status</w:t>
      </w:r>
    </w:p>
    <w:p w14:paraId="3B6AE201" w14:textId="1B6A2680" w:rsidR="00AF718C" w:rsidRDefault="009129BD" w:rsidP="00AF718C">
      <w:r>
        <w:t>Returns the current status of the printer with the specified ID.</w:t>
      </w:r>
      <w:r w:rsidR="00AF718C">
        <w:t xml:space="preserve"> Note that this is used to determine if the printer is doing something. As such in an automated scenario this command should be used in prior to sending new print commands to determine if the printer is already doing something.</w:t>
      </w:r>
    </w:p>
    <w:p w14:paraId="00DAC650" w14:textId="0C577EA8" w:rsidR="007C64B5" w:rsidRDefault="007C64B5" w:rsidP="007C64B5">
      <w:pPr>
        <w:pStyle w:val="Heading3"/>
      </w:pPr>
      <w:r>
        <w:t>Resource Information</w:t>
      </w:r>
    </w:p>
    <w:tbl>
      <w:tblPr>
        <w:tblStyle w:val="ListTable2-Accent2"/>
        <w:tblW w:w="0" w:type="auto"/>
        <w:tblLook w:val="04A0" w:firstRow="1" w:lastRow="0" w:firstColumn="1" w:lastColumn="0" w:noHBand="0" w:noVBand="1"/>
      </w:tblPr>
      <w:tblGrid>
        <w:gridCol w:w="4675"/>
        <w:gridCol w:w="4675"/>
      </w:tblGrid>
      <w:tr w:rsidR="00FA46EB" w14:paraId="0CE16214" w14:textId="77777777" w:rsidTr="007F7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D7387F" w14:textId="77777777" w:rsidR="00FA46EB" w:rsidRPr="00F61ED1" w:rsidRDefault="00FA46EB" w:rsidP="007F7BC8">
            <w:pPr>
              <w:ind w:left="0"/>
            </w:pPr>
            <w:r w:rsidRPr="00F61ED1">
              <w:rPr>
                <w:color w:val="808080" w:themeColor="background1" w:themeShade="80"/>
              </w:rPr>
              <w:t>Response Format</w:t>
            </w:r>
          </w:p>
        </w:tc>
        <w:tc>
          <w:tcPr>
            <w:tcW w:w="4675" w:type="dxa"/>
          </w:tcPr>
          <w:p w14:paraId="2F9F49DD" w14:textId="77777777" w:rsidR="00FA46EB" w:rsidRDefault="00FA46EB" w:rsidP="007F7BC8">
            <w:pPr>
              <w:ind w:left="0"/>
              <w:cnfStyle w:val="100000000000" w:firstRow="1" w:lastRow="0" w:firstColumn="0" w:lastColumn="0" w:oddVBand="0" w:evenVBand="0" w:oddHBand="0" w:evenHBand="0" w:firstRowFirstColumn="0" w:firstRowLastColumn="0" w:lastRowFirstColumn="0" w:lastRowLastColumn="0"/>
            </w:pPr>
            <w:r>
              <w:t>JSON</w:t>
            </w:r>
          </w:p>
        </w:tc>
      </w:tr>
    </w:tbl>
    <w:p w14:paraId="13A2BA71" w14:textId="77777777" w:rsidR="00FA46EB" w:rsidRPr="00FA46EB" w:rsidRDefault="00FA46EB" w:rsidP="00FA46EB"/>
    <w:p w14:paraId="63F6A521" w14:textId="07F469FC" w:rsidR="007C64B5" w:rsidRDefault="007C64B5" w:rsidP="007C64B5">
      <w:pPr>
        <w:pStyle w:val="Heading3"/>
      </w:pPr>
      <w:r>
        <w:lastRenderedPageBreak/>
        <w:t>Parameters</w:t>
      </w:r>
    </w:p>
    <w:tbl>
      <w:tblPr>
        <w:tblStyle w:val="GridTable2-Accent2"/>
        <w:tblpPr w:leftFromText="180" w:rightFromText="180" w:vertAnchor="text" w:horzAnchor="margin" w:tblpY="-37"/>
        <w:tblW w:w="0" w:type="auto"/>
        <w:tblLook w:val="04A0" w:firstRow="1" w:lastRow="0" w:firstColumn="1" w:lastColumn="0" w:noHBand="0" w:noVBand="1"/>
      </w:tblPr>
      <w:tblGrid>
        <w:gridCol w:w="1790"/>
        <w:gridCol w:w="1492"/>
        <w:gridCol w:w="2716"/>
        <w:gridCol w:w="3362"/>
      </w:tblGrid>
      <w:tr w:rsidR="007A5637" w14:paraId="00C0CC14" w14:textId="77777777" w:rsidTr="007F7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01B14644" w14:textId="77777777" w:rsidR="007A5637" w:rsidRDefault="007A5637" w:rsidP="007F7BC8">
            <w:pPr>
              <w:ind w:left="0"/>
            </w:pPr>
            <w:r>
              <w:t>Name</w:t>
            </w:r>
          </w:p>
        </w:tc>
        <w:tc>
          <w:tcPr>
            <w:tcW w:w="1492" w:type="dxa"/>
          </w:tcPr>
          <w:p w14:paraId="08E149CA" w14:textId="77777777" w:rsidR="007A5637" w:rsidRDefault="007A5637" w:rsidP="007F7BC8">
            <w:pPr>
              <w:ind w:left="0"/>
              <w:cnfStyle w:val="100000000000" w:firstRow="1" w:lastRow="0" w:firstColumn="0" w:lastColumn="0" w:oddVBand="0" w:evenVBand="0" w:oddHBand="0" w:evenHBand="0" w:firstRowFirstColumn="0" w:firstRowLastColumn="0" w:lastRowFirstColumn="0" w:lastRowLastColumn="0"/>
            </w:pPr>
            <w:r>
              <w:t>Importance</w:t>
            </w:r>
          </w:p>
        </w:tc>
        <w:tc>
          <w:tcPr>
            <w:tcW w:w="2716" w:type="dxa"/>
          </w:tcPr>
          <w:p w14:paraId="45D88EDF" w14:textId="77777777" w:rsidR="007A5637" w:rsidRDefault="007A5637" w:rsidP="007F7BC8">
            <w:pPr>
              <w:ind w:left="0"/>
              <w:cnfStyle w:val="100000000000" w:firstRow="1" w:lastRow="0" w:firstColumn="0" w:lastColumn="0" w:oddVBand="0" w:evenVBand="0" w:oddHBand="0" w:evenHBand="0" w:firstRowFirstColumn="0" w:firstRowLastColumn="0" w:lastRowFirstColumn="0" w:lastRowLastColumn="0"/>
            </w:pPr>
            <w:r>
              <w:t>Description</w:t>
            </w:r>
          </w:p>
        </w:tc>
        <w:tc>
          <w:tcPr>
            <w:tcW w:w="3362" w:type="dxa"/>
          </w:tcPr>
          <w:p w14:paraId="1FEDCC3C" w14:textId="77777777" w:rsidR="007A5637" w:rsidRDefault="007A5637" w:rsidP="007F7BC8">
            <w:pPr>
              <w:ind w:left="0"/>
              <w:cnfStyle w:val="100000000000" w:firstRow="1" w:lastRow="0" w:firstColumn="0" w:lastColumn="0" w:oddVBand="0" w:evenVBand="0" w:oddHBand="0" w:evenHBand="0" w:firstRowFirstColumn="0" w:firstRowLastColumn="0" w:lastRowFirstColumn="0" w:lastRowLastColumn="0"/>
            </w:pPr>
            <w:r>
              <w:t>Example Value</w:t>
            </w:r>
          </w:p>
        </w:tc>
      </w:tr>
      <w:tr w:rsidR="007A5637" w14:paraId="20B6810B" w14:textId="77777777" w:rsidTr="007F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7F61CA2B" w14:textId="77777777" w:rsidR="007A5637" w:rsidRDefault="007A5637" w:rsidP="007F7BC8">
            <w:pPr>
              <w:ind w:left="0"/>
            </w:pPr>
            <w:r>
              <w:t>id</w:t>
            </w:r>
          </w:p>
        </w:tc>
        <w:tc>
          <w:tcPr>
            <w:tcW w:w="1492" w:type="dxa"/>
          </w:tcPr>
          <w:p w14:paraId="6595C895" w14:textId="77777777" w:rsidR="007A5637" w:rsidRDefault="007A5637" w:rsidP="007F7BC8">
            <w:pPr>
              <w:ind w:left="0"/>
              <w:cnfStyle w:val="000000100000" w:firstRow="0" w:lastRow="0" w:firstColumn="0" w:lastColumn="0" w:oddVBand="0" w:evenVBand="0" w:oddHBand="1" w:evenHBand="0" w:firstRowFirstColumn="0" w:firstRowLastColumn="0" w:lastRowFirstColumn="0" w:lastRowLastColumn="0"/>
            </w:pPr>
            <w:r>
              <w:t>Required</w:t>
            </w:r>
          </w:p>
        </w:tc>
        <w:tc>
          <w:tcPr>
            <w:tcW w:w="2716" w:type="dxa"/>
          </w:tcPr>
          <w:p w14:paraId="3E3CF656" w14:textId="77777777" w:rsidR="007A5637" w:rsidRDefault="007A5637" w:rsidP="007F7BC8">
            <w:pPr>
              <w:ind w:left="0"/>
              <w:cnfStyle w:val="000000100000" w:firstRow="0" w:lastRow="0" w:firstColumn="0" w:lastColumn="0" w:oddVBand="0" w:evenVBand="0" w:oddHBand="1" w:evenHBand="0" w:firstRowFirstColumn="0" w:firstRowLastColumn="0" w:lastRowFirstColumn="0" w:lastRowLastColumn="0"/>
            </w:pPr>
            <w:r>
              <w:t>The printer name.</w:t>
            </w:r>
          </w:p>
          <w:p w14:paraId="43C324E6" w14:textId="5C374A13" w:rsidR="007A5637" w:rsidRDefault="007A5637" w:rsidP="00981292">
            <w:pPr>
              <w:ind w:left="0"/>
              <w:cnfStyle w:val="000000100000" w:firstRow="0" w:lastRow="0" w:firstColumn="0" w:lastColumn="0" w:oddVBand="0" w:evenVBand="0" w:oddHBand="1" w:evenHBand="0" w:firstRowFirstColumn="0" w:firstRowLastColumn="0" w:lastRowFirstColumn="0" w:lastRowLastColumn="0"/>
            </w:pPr>
            <w:r w:rsidRPr="00D41F56">
              <w:rPr>
                <w:b/>
              </w:rPr>
              <w:t>Note</w:t>
            </w:r>
            <w:r>
              <w:t>: Currently accepted values are egecko, gecko, &amp; vcode</w:t>
            </w:r>
          </w:p>
        </w:tc>
        <w:tc>
          <w:tcPr>
            <w:tcW w:w="3362" w:type="dxa"/>
          </w:tcPr>
          <w:p w14:paraId="306B555C" w14:textId="77777777" w:rsidR="007A5637" w:rsidRDefault="007A5637" w:rsidP="007F7BC8">
            <w:pPr>
              <w:ind w:left="0"/>
              <w:cnfStyle w:val="000000100000" w:firstRow="0" w:lastRow="0" w:firstColumn="0" w:lastColumn="0" w:oddVBand="0" w:evenVBand="0" w:oddHBand="1" w:evenHBand="0" w:firstRowFirstColumn="0" w:firstRowLastColumn="0" w:lastRowFirstColumn="0" w:lastRowLastColumn="0"/>
            </w:pPr>
            <w:r>
              <w:t>egecko</w:t>
            </w:r>
          </w:p>
        </w:tc>
      </w:tr>
      <w:tr w:rsidR="007A5637" w14:paraId="6ED25E0D" w14:textId="77777777" w:rsidTr="007F7BC8">
        <w:tc>
          <w:tcPr>
            <w:cnfStyle w:val="001000000000" w:firstRow="0" w:lastRow="0" w:firstColumn="1" w:lastColumn="0" w:oddVBand="0" w:evenVBand="0" w:oddHBand="0" w:evenHBand="0" w:firstRowFirstColumn="0" w:firstRowLastColumn="0" w:lastRowFirstColumn="0" w:lastRowLastColumn="0"/>
            <w:tcW w:w="1790" w:type="dxa"/>
          </w:tcPr>
          <w:p w14:paraId="14813593" w14:textId="77777777" w:rsidR="007A5637" w:rsidRDefault="007A5637" w:rsidP="007F7BC8">
            <w:pPr>
              <w:ind w:left="0"/>
            </w:pPr>
            <w:r>
              <w:t>fields</w:t>
            </w:r>
          </w:p>
        </w:tc>
        <w:tc>
          <w:tcPr>
            <w:tcW w:w="1492" w:type="dxa"/>
          </w:tcPr>
          <w:p w14:paraId="3BF1132E" w14:textId="77777777" w:rsidR="007A5637" w:rsidRDefault="007A5637" w:rsidP="007F7BC8">
            <w:pPr>
              <w:ind w:left="0"/>
              <w:cnfStyle w:val="000000000000" w:firstRow="0" w:lastRow="0" w:firstColumn="0" w:lastColumn="0" w:oddVBand="0" w:evenVBand="0" w:oddHBand="0" w:evenHBand="0" w:firstRowFirstColumn="0" w:firstRowLastColumn="0" w:lastRowFirstColumn="0" w:lastRowLastColumn="0"/>
            </w:pPr>
            <w:r>
              <w:t>Optional</w:t>
            </w:r>
          </w:p>
        </w:tc>
        <w:tc>
          <w:tcPr>
            <w:tcW w:w="2716" w:type="dxa"/>
          </w:tcPr>
          <w:p w14:paraId="2A79B031" w14:textId="77777777" w:rsidR="007A5637" w:rsidRDefault="007A5637" w:rsidP="007F7BC8">
            <w:pPr>
              <w:ind w:left="0"/>
              <w:cnfStyle w:val="000000000000" w:firstRow="0" w:lastRow="0" w:firstColumn="0" w:lastColumn="0" w:oddVBand="0" w:evenVBand="0" w:oddHBand="0" w:evenHBand="0" w:firstRowFirstColumn="0" w:firstRowLastColumn="0" w:lastRowFirstColumn="0" w:lastRowLastColumn="0"/>
            </w:pPr>
            <w:r>
              <w:t>Limits the fields returned for each resulting object. Fields need to be specified as comma separated values</w:t>
            </w:r>
          </w:p>
        </w:tc>
        <w:tc>
          <w:tcPr>
            <w:tcW w:w="3362" w:type="dxa"/>
          </w:tcPr>
          <w:p w14:paraId="19691188" w14:textId="6AFBC6F7" w:rsidR="007A5637" w:rsidRDefault="00B040E6" w:rsidP="007F7BC8">
            <w:pPr>
              <w:ind w:left="0"/>
              <w:cnfStyle w:val="000000000000" w:firstRow="0" w:lastRow="0" w:firstColumn="0" w:lastColumn="0" w:oddVBand="0" w:evenVBand="0" w:oddHBand="0" w:evenHBand="0" w:firstRowFirstColumn="0" w:firstRowLastColumn="0" w:lastRowFirstColumn="0" w:lastRowLastColumn="0"/>
            </w:pPr>
            <w:r>
              <w:t>acce</w:t>
            </w:r>
            <w:r w:rsidR="00EC4BD8">
              <w:t>s</w:t>
            </w:r>
            <w:r>
              <w:t>smode,state</w:t>
            </w:r>
          </w:p>
        </w:tc>
      </w:tr>
    </w:tbl>
    <w:p w14:paraId="46928FA9" w14:textId="77777777" w:rsidR="007A5637" w:rsidRPr="007A5637" w:rsidRDefault="007A5637" w:rsidP="007A5637"/>
    <w:p w14:paraId="0829DA6E" w14:textId="7A090BA1" w:rsidR="007C64B5" w:rsidRDefault="007C64B5" w:rsidP="007C64B5">
      <w:pPr>
        <w:pStyle w:val="Heading3"/>
      </w:pPr>
      <w:r>
        <w:t>Example Request</w:t>
      </w:r>
    </w:p>
    <w:p w14:paraId="6D627B75" w14:textId="77777777" w:rsidR="007A5637" w:rsidRDefault="007A5637" w:rsidP="007A5637">
      <w:pPr>
        <w:pStyle w:val="Heading4"/>
      </w:pPr>
      <w:r>
        <w:t>URL</w:t>
      </w:r>
    </w:p>
    <w:p w14:paraId="7627317C" w14:textId="061A2D39" w:rsidR="007A5637" w:rsidRDefault="0098449E" w:rsidP="007A5637">
      <w:hyperlink r:id="rId14" w:history="1">
        <w:r w:rsidRPr="002E47F0">
          <w:rPr>
            <w:rStyle w:val="Hyperlink"/>
          </w:rPr>
          <w:t>http://[ip]:[port]/readylabel/printer/egecko/status</w:t>
        </w:r>
      </w:hyperlink>
      <w:r w:rsidR="007A5637">
        <w:t xml:space="preserve"> </w:t>
      </w:r>
    </w:p>
    <w:p w14:paraId="58A25729" w14:textId="77777777" w:rsidR="007A5637" w:rsidRDefault="007A5637" w:rsidP="007A5637">
      <w:pPr>
        <w:pStyle w:val="Heading4"/>
      </w:pPr>
      <w:r>
        <w:t>Body</w:t>
      </w:r>
    </w:p>
    <w:p w14:paraId="48101008" w14:textId="01016CDC" w:rsidR="007A5637" w:rsidRDefault="007A5637" w:rsidP="007A5637">
      <w:pPr>
        <w:rPr>
          <w:i/>
        </w:rPr>
      </w:pPr>
      <w:r w:rsidRPr="00F15841">
        <w:rPr>
          <w:i/>
        </w:rPr>
        <w:t>Empty</w:t>
      </w:r>
    </w:p>
    <w:p w14:paraId="2EB9D7AA" w14:textId="77777777" w:rsidR="007A5637" w:rsidRPr="007A5637" w:rsidRDefault="007A5637" w:rsidP="007A5637">
      <w:pPr>
        <w:rPr>
          <w:i/>
        </w:rPr>
      </w:pPr>
    </w:p>
    <w:p w14:paraId="48AD5B11" w14:textId="77777777" w:rsidR="007C64B5" w:rsidRPr="000259A5" w:rsidRDefault="007C64B5" w:rsidP="007C64B5">
      <w:pPr>
        <w:pStyle w:val="Heading3"/>
      </w:pPr>
      <w:r>
        <w:t>Example Result</w:t>
      </w:r>
    </w:p>
    <w:p w14:paraId="6A53CB8C" w14:textId="77777777" w:rsidR="00B040E6" w:rsidRDefault="00B040E6" w:rsidP="00B040E6">
      <w:pPr>
        <w:shd w:val="clear" w:color="auto" w:fill="FFFFFF"/>
        <w:rPr>
          <w:rStyle w:val="sc0"/>
        </w:rPr>
      </w:pPr>
      <w:r>
        <w:rPr>
          <w:rStyle w:val="sc101"/>
        </w:rPr>
        <w:t>{</w:t>
      </w:r>
    </w:p>
    <w:p w14:paraId="2BB4A4EF" w14:textId="77777777" w:rsidR="00B040E6" w:rsidRDefault="00B040E6" w:rsidP="00B040E6">
      <w:pPr>
        <w:shd w:val="clear" w:color="auto" w:fill="FFFFFF"/>
        <w:rPr>
          <w:rStyle w:val="sc0"/>
        </w:rPr>
      </w:pPr>
      <w:r>
        <w:rPr>
          <w:rStyle w:val="sc0"/>
        </w:rPr>
        <w:t xml:space="preserve">  </w:t>
      </w:r>
      <w:r>
        <w:rPr>
          <w:rStyle w:val="sc61"/>
        </w:rPr>
        <w:t>"accessMode"</w:t>
      </w:r>
      <w:r>
        <w:rPr>
          <w:rStyle w:val="sc101"/>
        </w:rPr>
        <w:t>:</w:t>
      </w:r>
      <w:r>
        <w:rPr>
          <w:rStyle w:val="sc0"/>
        </w:rPr>
        <w:t xml:space="preserve"> </w:t>
      </w:r>
      <w:r>
        <w:rPr>
          <w:rStyle w:val="sc61"/>
        </w:rPr>
        <w:t>"Local"</w:t>
      </w:r>
      <w:r>
        <w:rPr>
          <w:rStyle w:val="sc101"/>
        </w:rPr>
        <w:t>,</w:t>
      </w:r>
    </w:p>
    <w:p w14:paraId="4C282DF4" w14:textId="77777777" w:rsidR="00B040E6" w:rsidRDefault="00B040E6" w:rsidP="00B040E6">
      <w:pPr>
        <w:shd w:val="clear" w:color="auto" w:fill="FFFFFF"/>
        <w:rPr>
          <w:rStyle w:val="sc0"/>
        </w:rPr>
      </w:pPr>
      <w:r>
        <w:rPr>
          <w:rStyle w:val="sc0"/>
        </w:rPr>
        <w:t xml:space="preserve">  </w:t>
      </w:r>
      <w:r>
        <w:rPr>
          <w:rStyle w:val="sc61"/>
        </w:rPr>
        <w:t>"state"</w:t>
      </w:r>
      <w:r>
        <w:rPr>
          <w:rStyle w:val="sc101"/>
        </w:rPr>
        <w:t>:</w:t>
      </w:r>
      <w:r>
        <w:rPr>
          <w:rStyle w:val="sc0"/>
        </w:rPr>
        <w:t xml:space="preserve"> </w:t>
      </w:r>
      <w:r>
        <w:rPr>
          <w:rStyle w:val="sc61"/>
        </w:rPr>
        <w:t>"Ready"</w:t>
      </w:r>
    </w:p>
    <w:p w14:paraId="3C77CE45" w14:textId="028F67B5" w:rsidR="00B040E6" w:rsidRDefault="00B040E6" w:rsidP="00B040E6">
      <w:pPr>
        <w:shd w:val="clear" w:color="auto" w:fill="FFFFFF"/>
        <w:spacing w:before="0"/>
        <w:ind w:left="0" w:right="0"/>
        <w:rPr>
          <w:rStyle w:val="sc101"/>
        </w:rPr>
      </w:pPr>
      <w:r>
        <w:rPr>
          <w:rStyle w:val="sc101"/>
        </w:rPr>
        <w:t>}</w:t>
      </w:r>
    </w:p>
    <w:p w14:paraId="528A4233" w14:textId="77777777" w:rsidR="00B040E6" w:rsidRDefault="00B040E6" w:rsidP="00B040E6">
      <w:pPr>
        <w:shd w:val="clear" w:color="auto" w:fill="FFFFFF"/>
        <w:spacing w:before="0"/>
        <w:ind w:left="0" w:right="0"/>
      </w:pPr>
    </w:p>
    <w:p w14:paraId="536F4950" w14:textId="36085075" w:rsidR="007C64B5" w:rsidRDefault="00B040E6" w:rsidP="00B040E6">
      <w:pPr>
        <w:pStyle w:val="Heading2"/>
        <w:rPr>
          <w:caps w:val="0"/>
        </w:rPr>
      </w:pPr>
      <w:r>
        <w:t xml:space="preserve"> </w:t>
      </w:r>
      <w:r w:rsidR="007C64B5">
        <w:t xml:space="preserve">POST </w:t>
      </w:r>
      <w:r w:rsidR="007C64B5" w:rsidRPr="007C64B5">
        <w:rPr>
          <w:caps w:val="0"/>
        </w:rPr>
        <w:t>/printers/</w:t>
      </w:r>
      <w:r w:rsidR="0098449E">
        <w:rPr>
          <w:caps w:val="0"/>
        </w:rPr>
        <w:t>&lt;id&gt;</w:t>
      </w:r>
    </w:p>
    <w:p w14:paraId="024B8EF9" w14:textId="553EB913" w:rsidR="009129BD" w:rsidRDefault="00070255" w:rsidP="009129BD">
      <w:r>
        <w:t>Updates the configuration of the printer specified with the id</w:t>
      </w:r>
      <w:r w:rsidR="003845D3">
        <w:t>.</w:t>
      </w:r>
    </w:p>
    <w:p w14:paraId="677DA9F0" w14:textId="260B8C91" w:rsidR="003845D3" w:rsidRPr="009129BD" w:rsidRDefault="003845D3" w:rsidP="009129BD">
      <w:r>
        <w:t>Please note that the configuration object for each printer is different based on their properties and capabilities</w:t>
      </w:r>
      <w:r w:rsidR="007552DB">
        <w:t>.</w:t>
      </w:r>
      <w:r w:rsidR="00F20E39">
        <w:t xml:space="preserve"> It is recommended you retrieve the config object (see above) for the printer you are working wit</w:t>
      </w:r>
      <w:r w:rsidR="0094572B">
        <w:t>h to design your POST object</w:t>
      </w:r>
      <w:r w:rsidR="00F20E39">
        <w:t>.</w:t>
      </w:r>
    </w:p>
    <w:p w14:paraId="2CA9018E" w14:textId="3D7C54FC" w:rsidR="007C64B5" w:rsidRDefault="007C64B5" w:rsidP="007C64B5">
      <w:pPr>
        <w:pStyle w:val="Heading3"/>
      </w:pPr>
      <w:r>
        <w:t>Resource Information</w:t>
      </w:r>
    </w:p>
    <w:tbl>
      <w:tblPr>
        <w:tblStyle w:val="ListTable2-Accent2"/>
        <w:tblW w:w="0" w:type="auto"/>
        <w:tblLook w:val="04A0" w:firstRow="1" w:lastRow="0" w:firstColumn="1" w:lastColumn="0" w:noHBand="0" w:noVBand="1"/>
      </w:tblPr>
      <w:tblGrid>
        <w:gridCol w:w="4675"/>
        <w:gridCol w:w="4675"/>
      </w:tblGrid>
      <w:tr w:rsidR="00FA46EB" w14:paraId="758BF267" w14:textId="77777777" w:rsidTr="007F7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189407" w14:textId="77777777" w:rsidR="00FA46EB" w:rsidRPr="00F61ED1" w:rsidRDefault="00FA46EB" w:rsidP="007F7BC8">
            <w:pPr>
              <w:ind w:left="0"/>
            </w:pPr>
            <w:r w:rsidRPr="00F61ED1">
              <w:rPr>
                <w:color w:val="808080" w:themeColor="background1" w:themeShade="80"/>
              </w:rPr>
              <w:t>Response Format</w:t>
            </w:r>
          </w:p>
        </w:tc>
        <w:tc>
          <w:tcPr>
            <w:tcW w:w="4675" w:type="dxa"/>
          </w:tcPr>
          <w:p w14:paraId="38F3A19E" w14:textId="77777777" w:rsidR="00FA46EB" w:rsidRDefault="00FA46EB" w:rsidP="007F7BC8">
            <w:pPr>
              <w:ind w:left="0"/>
              <w:cnfStyle w:val="100000000000" w:firstRow="1" w:lastRow="0" w:firstColumn="0" w:lastColumn="0" w:oddVBand="0" w:evenVBand="0" w:oddHBand="0" w:evenHBand="0" w:firstRowFirstColumn="0" w:firstRowLastColumn="0" w:lastRowFirstColumn="0" w:lastRowLastColumn="0"/>
            </w:pPr>
            <w:r>
              <w:t>JSON</w:t>
            </w:r>
          </w:p>
        </w:tc>
      </w:tr>
    </w:tbl>
    <w:p w14:paraId="65D51878" w14:textId="77777777" w:rsidR="00FA46EB" w:rsidRPr="00FA46EB" w:rsidRDefault="00FA46EB" w:rsidP="00FA46EB"/>
    <w:p w14:paraId="6AAD68C5" w14:textId="385E601D" w:rsidR="007C64B5" w:rsidRDefault="007C64B5" w:rsidP="007C64B5">
      <w:pPr>
        <w:pStyle w:val="Heading3"/>
      </w:pPr>
      <w:r>
        <w:lastRenderedPageBreak/>
        <w:t>Parameters</w:t>
      </w:r>
    </w:p>
    <w:tbl>
      <w:tblPr>
        <w:tblStyle w:val="GridTable2-Accent2"/>
        <w:tblpPr w:leftFromText="180" w:rightFromText="180" w:vertAnchor="text" w:horzAnchor="margin" w:tblpY="-37"/>
        <w:tblW w:w="0" w:type="auto"/>
        <w:tblLook w:val="04A0" w:firstRow="1" w:lastRow="0" w:firstColumn="1" w:lastColumn="0" w:noHBand="0" w:noVBand="1"/>
      </w:tblPr>
      <w:tblGrid>
        <w:gridCol w:w="1790"/>
        <w:gridCol w:w="1492"/>
        <w:gridCol w:w="2716"/>
        <w:gridCol w:w="3362"/>
      </w:tblGrid>
      <w:tr w:rsidR="00070255" w14:paraId="7059456E" w14:textId="77777777" w:rsidTr="007F7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47D18741" w14:textId="77777777" w:rsidR="00070255" w:rsidRDefault="00070255" w:rsidP="007F7BC8">
            <w:pPr>
              <w:ind w:left="0"/>
            </w:pPr>
            <w:r>
              <w:t>Name</w:t>
            </w:r>
          </w:p>
        </w:tc>
        <w:tc>
          <w:tcPr>
            <w:tcW w:w="1492" w:type="dxa"/>
          </w:tcPr>
          <w:p w14:paraId="4C3EA18E" w14:textId="77777777" w:rsidR="00070255" w:rsidRDefault="00070255" w:rsidP="007F7BC8">
            <w:pPr>
              <w:ind w:left="0"/>
              <w:cnfStyle w:val="100000000000" w:firstRow="1" w:lastRow="0" w:firstColumn="0" w:lastColumn="0" w:oddVBand="0" w:evenVBand="0" w:oddHBand="0" w:evenHBand="0" w:firstRowFirstColumn="0" w:firstRowLastColumn="0" w:lastRowFirstColumn="0" w:lastRowLastColumn="0"/>
            </w:pPr>
            <w:r>
              <w:t>Importance</w:t>
            </w:r>
          </w:p>
        </w:tc>
        <w:tc>
          <w:tcPr>
            <w:tcW w:w="2716" w:type="dxa"/>
          </w:tcPr>
          <w:p w14:paraId="19C88F5E" w14:textId="77777777" w:rsidR="00070255" w:rsidRDefault="00070255" w:rsidP="007F7BC8">
            <w:pPr>
              <w:ind w:left="0"/>
              <w:cnfStyle w:val="100000000000" w:firstRow="1" w:lastRow="0" w:firstColumn="0" w:lastColumn="0" w:oddVBand="0" w:evenVBand="0" w:oddHBand="0" w:evenHBand="0" w:firstRowFirstColumn="0" w:firstRowLastColumn="0" w:lastRowFirstColumn="0" w:lastRowLastColumn="0"/>
            </w:pPr>
            <w:r>
              <w:t>Description</w:t>
            </w:r>
          </w:p>
        </w:tc>
        <w:tc>
          <w:tcPr>
            <w:tcW w:w="3362" w:type="dxa"/>
          </w:tcPr>
          <w:p w14:paraId="3E30C744" w14:textId="77777777" w:rsidR="00070255" w:rsidRDefault="00070255" w:rsidP="007F7BC8">
            <w:pPr>
              <w:ind w:left="0"/>
              <w:cnfStyle w:val="100000000000" w:firstRow="1" w:lastRow="0" w:firstColumn="0" w:lastColumn="0" w:oddVBand="0" w:evenVBand="0" w:oddHBand="0" w:evenHBand="0" w:firstRowFirstColumn="0" w:firstRowLastColumn="0" w:lastRowFirstColumn="0" w:lastRowLastColumn="0"/>
            </w:pPr>
            <w:r>
              <w:t>Example Value</w:t>
            </w:r>
          </w:p>
        </w:tc>
      </w:tr>
      <w:tr w:rsidR="00070255" w14:paraId="74049CC2" w14:textId="77777777" w:rsidTr="007F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2BC982F9" w14:textId="77777777" w:rsidR="00070255" w:rsidRDefault="00070255" w:rsidP="007F7BC8">
            <w:pPr>
              <w:ind w:left="0"/>
            </w:pPr>
            <w:r>
              <w:t>id</w:t>
            </w:r>
          </w:p>
        </w:tc>
        <w:tc>
          <w:tcPr>
            <w:tcW w:w="1492" w:type="dxa"/>
          </w:tcPr>
          <w:p w14:paraId="6CB26797" w14:textId="77777777" w:rsidR="00070255" w:rsidRDefault="00070255" w:rsidP="007F7BC8">
            <w:pPr>
              <w:ind w:left="0"/>
              <w:cnfStyle w:val="000000100000" w:firstRow="0" w:lastRow="0" w:firstColumn="0" w:lastColumn="0" w:oddVBand="0" w:evenVBand="0" w:oddHBand="1" w:evenHBand="0" w:firstRowFirstColumn="0" w:firstRowLastColumn="0" w:lastRowFirstColumn="0" w:lastRowLastColumn="0"/>
            </w:pPr>
            <w:r>
              <w:t>Required</w:t>
            </w:r>
          </w:p>
        </w:tc>
        <w:tc>
          <w:tcPr>
            <w:tcW w:w="2716" w:type="dxa"/>
          </w:tcPr>
          <w:p w14:paraId="133D0398" w14:textId="77777777" w:rsidR="00070255" w:rsidRDefault="00070255" w:rsidP="007F7BC8">
            <w:pPr>
              <w:ind w:left="0"/>
              <w:cnfStyle w:val="000000100000" w:firstRow="0" w:lastRow="0" w:firstColumn="0" w:lastColumn="0" w:oddVBand="0" w:evenVBand="0" w:oddHBand="1" w:evenHBand="0" w:firstRowFirstColumn="0" w:firstRowLastColumn="0" w:lastRowFirstColumn="0" w:lastRowLastColumn="0"/>
            </w:pPr>
            <w:r>
              <w:t>The printer name.</w:t>
            </w:r>
          </w:p>
          <w:p w14:paraId="26BF9BE3" w14:textId="52D1F881" w:rsidR="00070255" w:rsidRDefault="00070255" w:rsidP="00981292">
            <w:pPr>
              <w:ind w:left="0"/>
              <w:cnfStyle w:val="000000100000" w:firstRow="0" w:lastRow="0" w:firstColumn="0" w:lastColumn="0" w:oddVBand="0" w:evenVBand="0" w:oddHBand="1" w:evenHBand="0" w:firstRowFirstColumn="0" w:firstRowLastColumn="0" w:lastRowFirstColumn="0" w:lastRowLastColumn="0"/>
            </w:pPr>
            <w:r w:rsidRPr="00D41F56">
              <w:rPr>
                <w:b/>
              </w:rPr>
              <w:t>Note</w:t>
            </w:r>
            <w:r>
              <w:t>: Currently accepted values are egecko, gecko, &amp; vcode</w:t>
            </w:r>
          </w:p>
        </w:tc>
        <w:tc>
          <w:tcPr>
            <w:tcW w:w="3362" w:type="dxa"/>
          </w:tcPr>
          <w:p w14:paraId="1FCC19C0" w14:textId="77777777" w:rsidR="00070255" w:rsidRDefault="00070255" w:rsidP="007F7BC8">
            <w:pPr>
              <w:ind w:left="0"/>
              <w:cnfStyle w:val="000000100000" w:firstRow="0" w:lastRow="0" w:firstColumn="0" w:lastColumn="0" w:oddVBand="0" w:evenVBand="0" w:oddHBand="1" w:evenHBand="0" w:firstRowFirstColumn="0" w:firstRowLastColumn="0" w:lastRowFirstColumn="0" w:lastRowLastColumn="0"/>
            </w:pPr>
            <w:r>
              <w:t>egecko</w:t>
            </w:r>
          </w:p>
        </w:tc>
      </w:tr>
    </w:tbl>
    <w:p w14:paraId="179A0C62" w14:textId="77777777" w:rsidR="00070255" w:rsidRPr="00070255" w:rsidRDefault="00070255" w:rsidP="00070255"/>
    <w:p w14:paraId="199932A6" w14:textId="3B333FAF" w:rsidR="007C64B5" w:rsidRDefault="007C64B5" w:rsidP="007C64B5">
      <w:pPr>
        <w:pStyle w:val="Heading3"/>
      </w:pPr>
      <w:r>
        <w:t>Example Request</w:t>
      </w:r>
    </w:p>
    <w:p w14:paraId="381EF00C" w14:textId="51AAE305" w:rsidR="00BF6011" w:rsidRDefault="00BF6011" w:rsidP="00BF6011">
      <w:pPr>
        <w:pStyle w:val="Heading4"/>
      </w:pPr>
      <w:r>
        <w:t>URL</w:t>
      </w:r>
    </w:p>
    <w:p w14:paraId="23D412D5" w14:textId="37B188FA" w:rsidR="00BF6011" w:rsidRPr="00BF6011" w:rsidRDefault="003B142D" w:rsidP="00BF6011">
      <w:hyperlink r:id="rId15" w:history="1">
        <w:r w:rsidRPr="002E47F0">
          <w:rPr>
            <w:rStyle w:val="Hyperlink"/>
          </w:rPr>
          <w:t>http://[ip]:[port]/readylabel/printers/egecko/status</w:t>
        </w:r>
      </w:hyperlink>
    </w:p>
    <w:p w14:paraId="30C5DC4A" w14:textId="04432B3E" w:rsidR="00A7023D" w:rsidRPr="00A7023D" w:rsidRDefault="00BF6011" w:rsidP="00A7023D">
      <w:pPr>
        <w:pStyle w:val="Heading4"/>
      </w:pPr>
      <w:r>
        <w:t>Body</w:t>
      </w:r>
    </w:p>
    <w:p w14:paraId="59030B40" w14:textId="77777777"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b/>
          <w:bCs/>
          <w:color w:val="8000FF"/>
          <w:kern w:val="0"/>
          <w:sz w:val="20"/>
          <w:szCs w:val="20"/>
          <w:lang w:eastAsia="en-US"/>
          <w14:ligatures w14:val="none"/>
        </w:rPr>
        <w:t>{</w:t>
      </w:r>
    </w:p>
    <w:p w14:paraId="64D36C57" w14:textId="77777777"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"pickupHeight"</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FF8000"/>
          <w:kern w:val="0"/>
          <w:sz w:val="20"/>
          <w:szCs w:val="20"/>
          <w:lang w:eastAsia="en-US"/>
          <w14:ligatures w14:val="none"/>
        </w:rPr>
        <w:t>0.0</w:t>
      </w:r>
      <w:r w:rsidRPr="00634BE6">
        <w:rPr>
          <w:rFonts w:ascii="Courier New" w:eastAsia="Times New Roman" w:hAnsi="Courier New" w:cs="Courier New"/>
          <w:b/>
          <w:bCs/>
          <w:color w:val="8000FF"/>
          <w:kern w:val="0"/>
          <w:sz w:val="20"/>
          <w:szCs w:val="20"/>
          <w:lang w:eastAsia="en-US"/>
          <w14:ligatures w14:val="none"/>
        </w:rPr>
        <w:t>,</w:t>
      </w:r>
    </w:p>
    <w:p w14:paraId="1DF03A7F" w14:textId="532A319F"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"applyHeight"</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w:t>
      </w:r>
      <w:r>
        <w:rPr>
          <w:rFonts w:ascii="Courier New" w:eastAsia="Times New Roman" w:hAnsi="Courier New" w:cs="Courier New"/>
          <w:color w:val="FF8000"/>
          <w:kern w:val="0"/>
          <w:sz w:val="20"/>
          <w:szCs w:val="20"/>
          <w:lang w:eastAsia="en-US"/>
          <w14:ligatures w14:val="none"/>
        </w:rPr>
        <w:t>4</w:t>
      </w:r>
      <w:r w:rsidRPr="00634BE6">
        <w:rPr>
          <w:rFonts w:ascii="Courier New" w:eastAsia="Times New Roman" w:hAnsi="Courier New" w:cs="Courier New"/>
          <w:color w:val="FF8000"/>
          <w:kern w:val="0"/>
          <w:sz w:val="20"/>
          <w:szCs w:val="20"/>
          <w:lang w:eastAsia="en-US"/>
          <w14:ligatures w14:val="none"/>
        </w:rPr>
        <w:t>.0</w:t>
      </w:r>
      <w:r w:rsidRPr="00634BE6">
        <w:rPr>
          <w:rFonts w:ascii="Courier New" w:eastAsia="Times New Roman" w:hAnsi="Courier New" w:cs="Courier New"/>
          <w:b/>
          <w:bCs/>
          <w:color w:val="8000FF"/>
          <w:kern w:val="0"/>
          <w:sz w:val="20"/>
          <w:szCs w:val="20"/>
          <w:lang w:eastAsia="en-US"/>
          <w14:ligatures w14:val="none"/>
        </w:rPr>
        <w:t>,</w:t>
      </w:r>
    </w:p>
    <w:p w14:paraId="2400DB67" w14:textId="77777777"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"applyDepth"</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FF8000"/>
          <w:kern w:val="0"/>
          <w:sz w:val="20"/>
          <w:szCs w:val="20"/>
          <w:lang w:eastAsia="en-US"/>
          <w14:ligatures w14:val="none"/>
        </w:rPr>
        <w:t>0.0</w:t>
      </w:r>
      <w:r w:rsidRPr="00634BE6">
        <w:rPr>
          <w:rFonts w:ascii="Courier New" w:eastAsia="Times New Roman" w:hAnsi="Courier New" w:cs="Courier New"/>
          <w:b/>
          <w:bCs/>
          <w:color w:val="8000FF"/>
          <w:kern w:val="0"/>
          <w:sz w:val="20"/>
          <w:szCs w:val="20"/>
          <w:lang w:eastAsia="en-US"/>
          <w14:ligatures w14:val="none"/>
        </w:rPr>
        <w:t>,</w:t>
      </w:r>
    </w:p>
    <w:p w14:paraId="4FEDB9E9" w14:textId="77777777"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"applyNorth"</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true</w:t>
      </w:r>
      <w:r w:rsidRPr="00634BE6">
        <w:rPr>
          <w:rFonts w:ascii="Courier New" w:eastAsia="Times New Roman" w:hAnsi="Courier New" w:cs="Courier New"/>
          <w:b/>
          <w:bCs/>
          <w:color w:val="8000FF"/>
          <w:kern w:val="0"/>
          <w:sz w:val="20"/>
          <w:szCs w:val="20"/>
          <w:lang w:eastAsia="en-US"/>
          <w14:ligatures w14:val="none"/>
        </w:rPr>
        <w:t>,</w:t>
      </w:r>
    </w:p>
    <w:p w14:paraId="6E020206" w14:textId="77777777"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"applySouth"</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true</w:t>
      </w:r>
      <w:r w:rsidRPr="00634BE6">
        <w:rPr>
          <w:rFonts w:ascii="Courier New" w:eastAsia="Times New Roman" w:hAnsi="Courier New" w:cs="Courier New"/>
          <w:b/>
          <w:bCs/>
          <w:color w:val="8000FF"/>
          <w:kern w:val="0"/>
          <w:sz w:val="20"/>
          <w:szCs w:val="20"/>
          <w:lang w:eastAsia="en-US"/>
          <w14:ligatures w14:val="none"/>
        </w:rPr>
        <w:t>,</w:t>
      </w:r>
    </w:p>
    <w:p w14:paraId="5E148CF9" w14:textId="1C02D4D1"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"applyEast"</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w:t>
      </w:r>
      <w:r>
        <w:rPr>
          <w:rFonts w:ascii="Courier New" w:eastAsia="Times New Roman" w:hAnsi="Courier New" w:cs="Courier New"/>
          <w:color w:val="000000"/>
          <w:kern w:val="0"/>
          <w:sz w:val="20"/>
          <w:szCs w:val="20"/>
          <w:lang w:eastAsia="en-US"/>
          <w14:ligatures w14:val="none"/>
        </w:rPr>
        <w:t>false</w:t>
      </w:r>
      <w:r w:rsidRPr="00634BE6">
        <w:rPr>
          <w:rFonts w:ascii="Courier New" w:eastAsia="Times New Roman" w:hAnsi="Courier New" w:cs="Courier New"/>
          <w:b/>
          <w:bCs/>
          <w:color w:val="8000FF"/>
          <w:kern w:val="0"/>
          <w:sz w:val="20"/>
          <w:szCs w:val="20"/>
          <w:lang w:eastAsia="en-US"/>
          <w14:ligatures w14:val="none"/>
        </w:rPr>
        <w:t>,</w:t>
      </w:r>
    </w:p>
    <w:p w14:paraId="557122C5" w14:textId="4C27C432"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"applyWest"</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w:t>
      </w:r>
      <w:r>
        <w:rPr>
          <w:rFonts w:ascii="Courier New" w:eastAsia="Times New Roman" w:hAnsi="Courier New" w:cs="Courier New"/>
          <w:color w:val="000000"/>
          <w:kern w:val="0"/>
          <w:sz w:val="20"/>
          <w:szCs w:val="20"/>
          <w:lang w:eastAsia="en-US"/>
          <w14:ligatures w14:val="none"/>
        </w:rPr>
        <w:t>false</w:t>
      </w:r>
    </w:p>
    <w:p w14:paraId="704FB222" w14:textId="77777777" w:rsidR="00A7023D" w:rsidRPr="00634BE6" w:rsidRDefault="00A7023D" w:rsidP="00A7023D">
      <w:pPr>
        <w:shd w:val="clear" w:color="auto" w:fill="FFFFFF"/>
        <w:spacing w:before="0"/>
        <w:ind w:left="0" w:right="0"/>
        <w:rPr>
          <w:rFonts w:ascii="Times New Roman" w:eastAsia="Times New Roman" w:hAnsi="Times New Roman" w:cs="Times New Roman"/>
          <w:kern w:val="0"/>
          <w:sz w:val="24"/>
          <w:szCs w:val="24"/>
          <w:lang w:eastAsia="en-US"/>
          <w14:ligatures w14:val="none"/>
        </w:rPr>
      </w:pPr>
      <w:r w:rsidRPr="00634BE6">
        <w:rPr>
          <w:rFonts w:ascii="Courier New" w:eastAsia="Times New Roman" w:hAnsi="Courier New" w:cs="Courier New"/>
          <w:b/>
          <w:bCs/>
          <w:color w:val="8000FF"/>
          <w:kern w:val="0"/>
          <w:sz w:val="20"/>
          <w:szCs w:val="20"/>
          <w:lang w:eastAsia="en-US"/>
          <w14:ligatures w14:val="none"/>
        </w:rPr>
        <w:t>}</w:t>
      </w:r>
    </w:p>
    <w:p w14:paraId="2538BF0E" w14:textId="0E81D205" w:rsidR="007C64B5" w:rsidRDefault="007C64B5" w:rsidP="007C64B5">
      <w:pPr>
        <w:pStyle w:val="Heading3"/>
      </w:pPr>
      <w:r>
        <w:t>Example Result</w:t>
      </w:r>
    </w:p>
    <w:p w14:paraId="474E3587" w14:textId="77777777"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b/>
          <w:bCs/>
          <w:color w:val="8000FF"/>
          <w:kern w:val="0"/>
          <w:sz w:val="20"/>
          <w:szCs w:val="20"/>
          <w:lang w:eastAsia="en-US"/>
          <w14:ligatures w14:val="none"/>
        </w:rPr>
        <w:t>{</w:t>
      </w:r>
    </w:p>
    <w:p w14:paraId="1E686146" w14:textId="77777777"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"pickupHeight"</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FF8000"/>
          <w:kern w:val="0"/>
          <w:sz w:val="20"/>
          <w:szCs w:val="20"/>
          <w:lang w:eastAsia="en-US"/>
          <w14:ligatures w14:val="none"/>
        </w:rPr>
        <w:t>0.0</w:t>
      </w:r>
      <w:r w:rsidRPr="00634BE6">
        <w:rPr>
          <w:rFonts w:ascii="Courier New" w:eastAsia="Times New Roman" w:hAnsi="Courier New" w:cs="Courier New"/>
          <w:b/>
          <w:bCs/>
          <w:color w:val="8000FF"/>
          <w:kern w:val="0"/>
          <w:sz w:val="20"/>
          <w:szCs w:val="20"/>
          <w:lang w:eastAsia="en-US"/>
          <w14:ligatures w14:val="none"/>
        </w:rPr>
        <w:t>,</w:t>
      </w:r>
    </w:p>
    <w:p w14:paraId="25687D1E" w14:textId="77777777"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"applyHeight"</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w:t>
      </w:r>
      <w:r>
        <w:rPr>
          <w:rFonts w:ascii="Courier New" w:eastAsia="Times New Roman" w:hAnsi="Courier New" w:cs="Courier New"/>
          <w:color w:val="FF8000"/>
          <w:kern w:val="0"/>
          <w:sz w:val="20"/>
          <w:szCs w:val="20"/>
          <w:lang w:eastAsia="en-US"/>
          <w14:ligatures w14:val="none"/>
        </w:rPr>
        <w:t>4</w:t>
      </w:r>
      <w:r w:rsidRPr="00634BE6">
        <w:rPr>
          <w:rFonts w:ascii="Courier New" w:eastAsia="Times New Roman" w:hAnsi="Courier New" w:cs="Courier New"/>
          <w:color w:val="FF8000"/>
          <w:kern w:val="0"/>
          <w:sz w:val="20"/>
          <w:szCs w:val="20"/>
          <w:lang w:eastAsia="en-US"/>
          <w14:ligatures w14:val="none"/>
        </w:rPr>
        <w:t>.0</w:t>
      </w:r>
      <w:r w:rsidRPr="00634BE6">
        <w:rPr>
          <w:rFonts w:ascii="Courier New" w:eastAsia="Times New Roman" w:hAnsi="Courier New" w:cs="Courier New"/>
          <w:b/>
          <w:bCs/>
          <w:color w:val="8000FF"/>
          <w:kern w:val="0"/>
          <w:sz w:val="20"/>
          <w:szCs w:val="20"/>
          <w:lang w:eastAsia="en-US"/>
          <w14:ligatures w14:val="none"/>
        </w:rPr>
        <w:t>,</w:t>
      </w:r>
    </w:p>
    <w:p w14:paraId="3494B4B3" w14:textId="77777777"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"applyDepth"</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FF8000"/>
          <w:kern w:val="0"/>
          <w:sz w:val="20"/>
          <w:szCs w:val="20"/>
          <w:lang w:eastAsia="en-US"/>
          <w14:ligatures w14:val="none"/>
        </w:rPr>
        <w:t>0.0</w:t>
      </w:r>
      <w:r w:rsidRPr="00634BE6">
        <w:rPr>
          <w:rFonts w:ascii="Courier New" w:eastAsia="Times New Roman" w:hAnsi="Courier New" w:cs="Courier New"/>
          <w:b/>
          <w:bCs/>
          <w:color w:val="8000FF"/>
          <w:kern w:val="0"/>
          <w:sz w:val="20"/>
          <w:szCs w:val="20"/>
          <w:lang w:eastAsia="en-US"/>
          <w14:ligatures w14:val="none"/>
        </w:rPr>
        <w:t>,</w:t>
      </w:r>
    </w:p>
    <w:p w14:paraId="47E517D6" w14:textId="77777777"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"applyNorth"</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true</w:t>
      </w:r>
      <w:r w:rsidRPr="00634BE6">
        <w:rPr>
          <w:rFonts w:ascii="Courier New" w:eastAsia="Times New Roman" w:hAnsi="Courier New" w:cs="Courier New"/>
          <w:b/>
          <w:bCs/>
          <w:color w:val="8000FF"/>
          <w:kern w:val="0"/>
          <w:sz w:val="20"/>
          <w:szCs w:val="20"/>
          <w:lang w:eastAsia="en-US"/>
          <w14:ligatures w14:val="none"/>
        </w:rPr>
        <w:t>,</w:t>
      </w:r>
    </w:p>
    <w:p w14:paraId="3AD03A4B" w14:textId="77777777"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"applySouth"</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true</w:t>
      </w:r>
      <w:r w:rsidRPr="00634BE6">
        <w:rPr>
          <w:rFonts w:ascii="Courier New" w:eastAsia="Times New Roman" w:hAnsi="Courier New" w:cs="Courier New"/>
          <w:b/>
          <w:bCs/>
          <w:color w:val="8000FF"/>
          <w:kern w:val="0"/>
          <w:sz w:val="20"/>
          <w:szCs w:val="20"/>
          <w:lang w:eastAsia="en-US"/>
          <w14:ligatures w14:val="none"/>
        </w:rPr>
        <w:t>,</w:t>
      </w:r>
    </w:p>
    <w:p w14:paraId="61592902" w14:textId="77777777"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"applyEast"</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w:t>
      </w:r>
      <w:r>
        <w:rPr>
          <w:rFonts w:ascii="Courier New" w:eastAsia="Times New Roman" w:hAnsi="Courier New" w:cs="Courier New"/>
          <w:color w:val="000000"/>
          <w:kern w:val="0"/>
          <w:sz w:val="20"/>
          <w:szCs w:val="20"/>
          <w:lang w:eastAsia="en-US"/>
          <w14:ligatures w14:val="none"/>
        </w:rPr>
        <w:t>false</w:t>
      </w:r>
      <w:r w:rsidRPr="00634BE6">
        <w:rPr>
          <w:rFonts w:ascii="Courier New" w:eastAsia="Times New Roman" w:hAnsi="Courier New" w:cs="Courier New"/>
          <w:b/>
          <w:bCs/>
          <w:color w:val="8000FF"/>
          <w:kern w:val="0"/>
          <w:sz w:val="20"/>
          <w:szCs w:val="20"/>
          <w:lang w:eastAsia="en-US"/>
          <w14:ligatures w14:val="none"/>
        </w:rPr>
        <w:t>,</w:t>
      </w:r>
    </w:p>
    <w:p w14:paraId="348722CB" w14:textId="77777777" w:rsidR="00A7023D" w:rsidRPr="00634BE6" w:rsidRDefault="00A7023D" w:rsidP="00A7023D">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634BE6">
        <w:rPr>
          <w:rFonts w:ascii="Courier New" w:eastAsia="Times New Roman" w:hAnsi="Courier New" w:cs="Courier New"/>
          <w:color w:val="000000"/>
          <w:kern w:val="0"/>
          <w:sz w:val="20"/>
          <w:szCs w:val="20"/>
          <w:lang w:eastAsia="en-US"/>
          <w14:ligatures w14:val="none"/>
        </w:rPr>
        <w:t xml:space="preserve">  </w:t>
      </w:r>
      <w:r w:rsidRPr="00634BE6">
        <w:rPr>
          <w:rFonts w:ascii="Courier New" w:eastAsia="Times New Roman" w:hAnsi="Courier New" w:cs="Courier New"/>
          <w:color w:val="800000"/>
          <w:kern w:val="0"/>
          <w:sz w:val="20"/>
          <w:szCs w:val="20"/>
          <w:lang w:eastAsia="en-US"/>
          <w14:ligatures w14:val="none"/>
        </w:rPr>
        <w:t>"applyWest"</w:t>
      </w:r>
      <w:r w:rsidRPr="00634BE6">
        <w:rPr>
          <w:rFonts w:ascii="Courier New" w:eastAsia="Times New Roman" w:hAnsi="Courier New" w:cs="Courier New"/>
          <w:b/>
          <w:bCs/>
          <w:color w:val="8000FF"/>
          <w:kern w:val="0"/>
          <w:sz w:val="20"/>
          <w:szCs w:val="20"/>
          <w:lang w:eastAsia="en-US"/>
          <w14:ligatures w14:val="none"/>
        </w:rPr>
        <w:t>:</w:t>
      </w:r>
      <w:r w:rsidRPr="00634BE6">
        <w:rPr>
          <w:rFonts w:ascii="Courier New" w:eastAsia="Times New Roman" w:hAnsi="Courier New" w:cs="Courier New"/>
          <w:color w:val="000000"/>
          <w:kern w:val="0"/>
          <w:sz w:val="20"/>
          <w:szCs w:val="20"/>
          <w:lang w:eastAsia="en-US"/>
          <w14:ligatures w14:val="none"/>
        </w:rPr>
        <w:t xml:space="preserve"> </w:t>
      </w:r>
      <w:r>
        <w:rPr>
          <w:rFonts w:ascii="Courier New" w:eastAsia="Times New Roman" w:hAnsi="Courier New" w:cs="Courier New"/>
          <w:color w:val="000000"/>
          <w:kern w:val="0"/>
          <w:sz w:val="20"/>
          <w:szCs w:val="20"/>
          <w:lang w:eastAsia="en-US"/>
          <w14:ligatures w14:val="none"/>
        </w:rPr>
        <w:t>false</w:t>
      </w:r>
    </w:p>
    <w:p w14:paraId="3F4EA342" w14:textId="77777777" w:rsidR="00A7023D" w:rsidRPr="00634BE6" w:rsidRDefault="00A7023D" w:rsidP="00A7023D">
      <w:pPr>
        <w:shd w:val="clear" w:color="auto" w:fill="FFFFFF"/>
        <w:spacing w:before="0"/>
        <w:ind w:left="0" w:right="0"/>
        <w:rPr>
          <w:rFonts w:ascii="Times New Roman" w:eastAsia="Times New Roman" w:hAnsi="Times New Roman" w:cs="Times New Roman"/>
          <w:kern w:val="0"/>
          <w:sz w:val="24"/>
          <w:szCs w:val="24"/>
          <w:lang w:eastAsia="en-US"/>
          <w14:ligatures w14:val="none"/>
        </w:rPr>
      </w:pPr>
      <w:r w:rsidRPr="00634BE6">
        <w:rPr>
          <w:rFonts w:ascii="Courier New" w:eastAsia="Times New Roman" w:hAnsi="Courier New" w:cs="Courier New"/>
          <w:b/>
          <w:bCs/>
          <w:color w:val="8000FF"/>
          <w:kern w:val="0"/>
          <w:sz w:val="20"/>
          <w:szCs w:val="20"/>
          <w:lang w:eastAsia="en-US"/>
          <w14:ligatures w14:val="none"/>
        </w:rPr>
        <w:t>}</w:t>
      </w:r>
    </w:p>
    <w:p w14:paraId="088F322B" w14:textId="77777777" w:rsidR="00A7023D" w:rsidRPr="007C64B5" w:rsidRDefault="00A7023D" w:rsidP="007C64B5"/>
    <w:p w14:paraId="35F61ED1" w14:textId="3A879CBA" w:rsidR="007C64B5" w:rsidRDefault="007C64B5" w:rsidP="007C64B5">
      <w:pPr>
        <w:pStyle w:val="Heading2"/>
        <w:rPr>
          <w:caps w:val="0"/>
        </w:rPr>
      </w:pPr>
      <w:r>
        <w:t xml:space="preserve">POST </w:t>
      </w:r>
      <w:r w:rsidR="003B142D">
        <w:rPr>
          <w:caps w:val="0"/>
        </w:rPr>
        <w:t>/printers/&lt;id&gt;</w:t>
      </w:r>
      <w:r w:rsidRPr="007C64B5">
        <w:rPr>
          <w:caps w:val="0"/>
        </w:rPr>
        <w:t>/command</w:t>
      </w:r>
    </w:p>
    <w:p w14:paraId="078E21C6" w14:textId="14DF489D" w:rsidR="007C64B5" w:rsidRDefault="007C64B5" w:rsidP="007C64B5">
      <w:pPr>
        <w:pStyle w:val="Heading3"/>
      </w:pPr>
      <w:r>
        <w:t>Resource Information</w:t>
      </w:r>
    </w:p>
    <w:tbl>
      <w:tblPr>
        <w:tblStyle w:val="ListTable2-Accent2"/>
        <w:tblW w:w="0" w:type="auto"/>
        <w:tblLook w:val="04A0" w:firstRow="1" w:lastRow="0" w:firstColumn="1" w:lastColumn="0" w:noHBand="0" w:noVBand="1"/>
      </w:tblPr>
      <w:tblGrid>
        <w:gridCol w:w="4675"/>
        <w:gridCol w:w="4675"/>
      </w:tblGrid>
      <w:tr w:rsidR="00FA46EB" w14:paraId="127C79BF" w14:textId="77777777" w:rsidTr="007F7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D6888" w14:textId="77777777" w:rsidR="00FA46EB" w:rsidRPr="00F61ED1" w:rsidRDefault="00FA46EB" w:rsidP="007F7BC8">
            <w:pPr>
              <w:ind w:left="0"/>
            </w:pPr>
            <w:r w:rsidRPr="00F61ED1">
              <w:rPr>
                <w:color w:val="808080" w:themeColor="background1" w:themeShade="80"/>
              </w:rPr>
              <w:t>Response Format</w:t>
            </w:r>
          </w:p>
        </w:tc>
        <w:tc>
          <w:tcPr>
            <w:tcW w:w="4675" w:type="dxa"/>
          </w:tcPr>
          <w:p w14:paraId="21F015AE" w14:textId="77777777" w:rsidR="00FA46EB" w:rsidRDefault="00FA46EB" w:rsidP="007F7BC8">
            <w:pPr>
              <w:ind w:left="0"/>
              <w:cnfStyle w:val="100000000000" w:firstRow="1" w:lastRow="0" w:firstColumn="0" w:lastColumn="0" w:oddVBand="0" w:evenVBand="0" w:oddHBand="0" w:evenHBand="0" w:firstRowFirstColumn="0" w:firstRowLastColumn="0" w:lastRowFirstColumn="0" w:lastRowLastColumn="0"/>
            </w:pPr>
            <w:r>
              <w:t>JSON</w:t>
            </w:r>
          </w:p>
        </w:tc>
      </w:tr>
    </w:tbl>
    <w:p w14:paraId="54F177CA" w14:textId="77777777" w:rsidR="00FA46EB" w:rsidRPr="00FA46EB" w:rsidRDefault="00FA46EB" w:rsidP="00FA46EB"/>
    <w:p w14:paraId="72B25369" w14:textId="7D92931B" w:rsidR="007C64B5" w:rsidRDefault="007C64B5" w:rsidP="007C64B5">
      <w:pPr>
        <w:pStyle w:val="Heading3"/>
      </w:pPr>
      <w:r>
        <w:lastRenderedPageBreak/>
        <w:t>Parameters</w:t>
      </w:r>
    </w:p>
    <w:tbl>
      <w:tblPr>
        <w:tblStyle w:val="GridTable2-Accent2"/>
        <w:tblpPr w:leftFromText="180" w:rightFromText="180" w:vertAnchor="text" w:horzAnchor="margin" w:tblpY="-37"/>
        <w:tblW w:w="0" w:type="auto"/>
        <w:tblLook w:val="04A0" w:firstRow="1" w:lastRow="0" w:firstColumn="1" w:lastColumn="0" w:noHBand="0" w:noVBand="1"/>
      </w:tblPr>
      <w:tblGrid>
        <w:gridCol w:w="1790"/>
        <w:gridCol w:w="1492"/>
        <w:gridCol w:w="2716"/>
        <w:gridCol w:w="3362"/>
      </w:tblGrid>
      <w:tr w:rsidR="00CC4E8F" w14:paraId="1CFBA281" w14:textId="77777777" w:rsidTr="007F7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51DABE90" w14:textId="77777777" w:rsidR="00CC4E8F" w:rsidRDefault="00CC4E8F" w:rsidP="007F7BC8">
            <w:pPr>
              <w:ind w:left="0"/>
            </w:pPr>
            <w:r>
              <w:t>Name</w:t>
            </w:r>
          </w:p>
        </w:tc>
        <w:tc>
          <w:tcPr>
            <w:tcW w:w="1492" w:type="dxa"/>
          </w:tcPr>
          <w:p w14:paraId="4FCD77E6" w14:textId="77777777" w:rsidR="00CC4E8F" w:rsidRDefault="00CC4E8F" w:rsidP="007F7BC8">
            <w:pPr>
              <w:ind w:left="0"/>
              <w:cnfStyle w:val="100000000000" w:firstRow="1" w:lastRow="0" w:firstColumn="0" w:lastColumn="0" w:oddVBand="0" w:evenVBand="0" w:oddHBand="0" w:evenHBand="0" w:firstRowFirstColumn="0" w:firstRowLastColumn="0" w:lastRowFirstColumn="0" w:lastRowLastColumn="0"/>
            </w:pPr>
            <w:r>
              <w:t>Importance</w:t>
            </w:r>
          </w:p>
        </w:tc>
        <w:tc>
          <w:tcPr>
            <w:tcW w:w="2716" w:type="dxa"/>
          </w:tcPr>
          <w:p w14:paraId="187D8760" w14:textId="77777777" w:rsidR="00CC4E8F" w:rsidRDefault="00CC4E8F" w:rsidP="007F7BC8">
            <w:pPr>
              <w:ind w:left="0"/>
              <w:cnfStyle w:val="100000000000" w:firstRow="1" w:lastRow="0" w:firstColumn="0" w:lastColumn="0" w:oddVBand="0" w:evenVBand="0" w:oddHBand="0" w:evenHBand="0" w:firstRowFirstColumn="0" w:firstRowLastColumn="0" w:lastRowFirstColumn="0" w:lastRowLastColumn="0"/>
            </w:pPr>
            <w:r>
              <w:t>Description</w:t>
            </w:r>
          </w:p>
        </w:tc>
        <w:tc>
          <w:tcPr>
            <w:tcW w:w="3362" w:type="dxa"/>
          </w:tcPr>
          <w:p w14:paraId="22BF3908" w14:textId="77777777" w:rsidR="00CC4E8F" w:rsidRDefault="00CC4E8F" w:rsidP="007F7BC8">
            <w:pPr>
              <w:ind w:left="0"/>
              <w:cnfStyle w:val="100000000000" w:firstRow="1" w:lastRow="0" w:firstColumn="0" w:lastColumn="0" w:oddVBand="0" w:evenVBand="0" w:oddHBand="0" w:evenHBand="0" w:firstRowFirstColumn="0" w:firstRowLastColumn="0" w:lastRowFirstColumn="0" w:lastRowLastColumn="0"/>
            </w:pPr>
            <w:r>
              <w:t>Example Value</w:t>
            </w:r>
          </w:p>
        </w:tc>
      </w:tr>
      <w:tr w:rsidR="00CC4E8F" w14:paraId="6D42237D" w14:textId="77777777" w:rsidTr="007F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7C95E3FC" w14:textId="77777777" w:rsidR="00CC4E8F" w:rsidRDefault="00CC4E8F" w:rsidP="007F7BC8">
            <w:pPr>
              <w:ind w:left="0"/>
            </w:pPr>
            <w:r>
              <w:t>id</w:t>
            </w:r>
          </w:p>
        </w:tc>
        <w:tc>
          <w:tcPr>
            <w:tcW w:w="1492" w:type="dxa"/>
          </w:tcPr>
          <w:p w14:paraId="1D58326F" w14:textId="77777777" w:rsidR="00CC4E8F" w:rsidRDefault="00CC4E8F" w:rsidP="007F7BC8">
            <w:pPr>
              <w:ind w:left="0"/>
              <w:cnfStyle w:val="000000100000" w:firstRow="0" w:lastRow="0" w:firstColumn="0" w:lastColumn="0" w:oddVBand="0" w:evenVBand="0" w:oddHBand="1" w:evenHBand="0" w:firstRowFirstColumn="0" w:firstRowLastColumn="0" w:lastRowFirstColumn="0" w:lastRowLastColumn="0"/>
            </w:pPr>
            <w:r>
              <w:t>Required</w:t>
            </w:r>
          </w:p>
        </w:tc>
        <w:tc>
          <w:tcPr>
            <w:tcW w:w="2716" w:type="dxa"/>
          </w:tcPr>
          <w:p w14:paraId="5B9397C7" w14:textId="77777777" w:rsidR="00CC4E8F" w:rsidRDefault="00CC4E8F" w:rsidP="007F7BC8">
            <w:pPr>
              <w:ind w:left="0"/>
              <w:cnfStyle w:val="000000100000" w:firstRow="0" w:lastRow="0" w:firstColumn="0" w:lastColumn="0" w:oddVBand="0" w:evenVBand="0" w:oddHBand="1" w:evenHBand="0" w:firstRowFirstColumn="0" w:firstRowLastColumn="0" w:lastRowFirstColumn="0" w:lastRowLastColumn="0"/>
            </w:pPr>
            <w:r>
              <w:t>The printer name.</w:t>
            </w:r>
          </w:p>
          <w:p w14:paraId="483283C3" w14:textId="3DE9A686" w:rsidR="00CC4E8F" w:rsidRDefault="00CC4E8F" w:rsidP="00B41765">
            <w:pPr>
              <w:ind w:left="0"/>
              <w:cnfStyle w:val="000000100000" w:firstRow="0" w:lastRow="0" w:firstColumn="0" w:lastColumn="0" w:oddVBand="0" w:evenVBand="0" w:oddHBand="1" w:evenHBand="0" w:firstRowFirstColumn="0" w:firstRowLastColumn="0" w:lastRowFirstColumn="0" w:lastRowLastColumn="0"/>
            </w:pPr>
            <w:r w:rsidRPr="00D41F56">
              <w:rPr>
                <w:b/>
              </w:rPr>
              <w:t>Note</w:t>
            </w:r>
            <w:r>
              <w:t>: Currently accepted values are egecko, gecko, &amp; vcode</w:t>
            </w:r>
          </w:p>
        </w:tc>
        <w:tc>
          <w:tcPr>
            <w:tcW w:w="3362" w:type="dxa"/>
          </w:tcPr>
          <w:p w14:paraId="54F59AD8" w14:textId="77777777" w:rsidR="00CC4E8F" w:rsidRDefault="00CC4E8F" w:rsidP="007F7BC8">
            <w:pPr>
              <w:ind w:left="0"/>
              <w:cnfStyle w:val="000000100000" w:firstRow="0" w:lastRow="0" w:firstColumn="0" w:lastColumn="0" w:oddVBand="0" w:evenVBand="0" w:oddHBand="1" w:evenHBand="0" w:firstRowFirstColumn="0" w:firstRowLastColumn="0" w:lastRowFirstColumn="0" w:lastRowLastColumn="0"/>
            </w:pPr>
            <w:r>
              <w:t>egecko</w:t>
            </w:r>
          </w:p>
        </w:tc>
      </w:tr>
      <w:tr w:rsidR="00C3529D" w14:paraId="5D85393C" w14:textId="77777777" w:rsidTr="007F7BC8">
        <w:tc>
          <w:tcPr>
            <w:cnfStyle w:val="001000000000" w:firstRow="0" w:lastRow="0" w:firstColumn="1" w:lastColumn="0" w:oddVBand="0" w:evenVBand="0" w:oddHBand="0" w:evenHBand="0" w:firstRowFirstColumn="0" w:firstRowLastColumn="0" w:lastRowFirstColumn="0" w:lastRowLastColumn="0"/>
            <w:tcW w:w="1790" w:type="dxa"/>
          </w:tcPr>
          <w:p w14:paraId="2EAB7F46" w14:textId="5B7C3F5A" w:rsidR="00C3529D" w:rsidRDefault="00C3529D" w:rsidP="007F7BC8">
            <w:pPr>
              <w:ind w:left="0"/>
            </w:pPr>
            <w:r>
              <w:t>name</w:t>
            </w:r>
          </w:p>
        </w:tc>
        <w:tc>
          <w:tcPr>
            <w:tcW w:w="1492" w:type="dxa"/>
          </w:tcPr>
          <w:p w14:paraId="043E752D" w14:textId="6C7C7696" w:rsidR="00C3529D" w:rsidRDefault="00C3529D" w:rsidP="007F7BC8">
            <w:pPr>
              <w:ind w:left="0"/>
              <w:cnfStyle w:val="000000000000" w:firstRow="0" w:lastRow="0" w:firstColumn="0" w:lastColumn="0" w:oddVBand="0" w:evenVBand="0" w:oddHBand="0" w:evenHBand="0" w:firstRowFirstColumn="0" w:firstRowLastColumn="0" w:lastRowFirstColumn="0" w:lastRowLastColumn="0"/>
            </w:pPr>
            <w:r>
              <w:t>Required</w:t>
            </w:r>
          </w:p>
        </w:tc>
        <w:tc>
          <w:tcPr>
            <w:tcW w:w="2716" w:type="dxa"/>
          </w:tcPr>
          <w:p w14:paraId="6B220388" w14:textId="5C061772" w:rsidR="00C3529D" w:rsidRDefault="00C3529D" w:rsidP="007F7BC8">
            <w:pPr>
              <w:ind w:left="0"/>
              <w:cnfStyle w:val="000000000000" w:firstRow="0" w:lastRow="0" w:firstColumn="0" w:lastColumn="0" w:oddVBand="0" w:evenVBand="0" w:oddHBand="0" w:evenHBand="0" w:firstRowFirstColumn="0" w:firstRowLastColumn="0" w:lastRowFirstColumn="0" w:lastRowLastColumn="0"/>
            </w:pPr>
            <w:r>
              <w:t>The name of the command</w:t>
            </w:r>
          </w:p>
        </w:tc>
        <w:tc>
          <w:tcPr>
            <w:tcW w:w="3362" w:type="dxa"/>
          </w:tcPr>
          <w:p w14:paraId="12EE5D7D" w14:textId="62808A7D" w:rsidR="00C3529D" w:rsidRDefault="00C3529D" w:rsidP="007F7BC8">
            <w:pPr>
              <w:ind w:left="0"/>
              <w:cnfStyle w:val="000000000000" w:firstRow="0" w:lastRow="0" w:firstColumn="0" w:lastColumn="0" w:oddVBand="0" w:evenVBand="0" w:oddHBand="0" w:evenHBand="0" w:firstRowFirstColumn="0" w:firstRowLastColumn="0" w:lastRowFirstColumn="0" w:lastRowLastColumn="0"/>
            </w:pPr>
            <w:r>
              <w:t>print</w:t>
            </w:r>
          </w:p>
        </w:tc>
      </w:tr>
    </w:tbl>
    <w:p w14:paraId="7B227FAC" w14:textId="77777777" w:rsidR="00CC4E8F" w:rsidRPr="00CC4E8F" w:rsidRDefault="00CC4E8F" w:rsidP="00CC4E8F"/>
    <w:p w14:paraId="3E36E2F9" w14:textId="1A34ADC6" w:rsidR="007C64B5" w:rsidRDefault="007C64B5" w:rsidP="007C64B5">
      <w:pPr>
        <w:pStyle w:val="Heading3"/>
      </w:pPr>
      <w:r>
        <w:t>Example Request</w:t>
      </w:r>
    </w:p>
    <w:p w14:paraId="71FB3F85" w14:textId="2AD6A043" w:rsidR="007B2DCA" w:rsidRDefault="007B2DCA" w:rsidP="007B2DCA">
      <w:pPr>
        <w:pStyle w:val="Heading4"/>
      </w:pPr>
      <w:r>
        <w:t>URL</w:t>
      </w:r>
    </w:p>
    <w:p w14:paraId="06CEE157" w14:textId="5A83E9CB" w:rsidR="005D3DF1" w:rsidRPr="005D3DF1" w:rsidRDefault="003B142D" w:rsidP="005D3DF1">
      <w:hyperlink r:id="rId16" w:history="1">
        <w:r w:rsidRPr="002E47F0">
          <w:rPr>
            <w:rStyle w:val="Hyperlink"/>
          </w:rPr>
          <w:t>http://[ip]:[port]/readylabel/printers/egecko/command?name=print</w:t>
        </w:r>
      </w:hyperlink>
      <w:r w:rsidR="00C3529D">
        <w:t xml:space="preserve"> </w:t>
      </w:r>
    </w:p>
    <w:p w14:paraId="752DE1BE" w14:textId="61324F55" w:rsidR="007B2DCA" w:rsidRDefault="007B2DCA" w:rsidP="007B2DCA">
      <w:pPr>
        <w:pStyle w:val="Heading4"/>
      </w:pPr>
      <w:r>
        <w:t>Body</w:t>
      </w:r>
    </w:p>
    <w:p w14:paraId="621A50FC" w14:textId="567B0D81" w:rsidR="00405225" w:rsidRPr="00405225" w:rsidRDefault="00405225" w:rsidP="00405225">
      <w:r>
        <w:t xml:space="preserve">See </w:t>
      </w:r>
      <w:r w:rsidRPr="00405225">
        <w:rPr>
          <w:i/>
        </w:rPr>
        <w:t>Printer Commands</w:t>
      </w:r>
      <w:r>
        <w:t xml:space="preserve"> section for details.</w:t>
      </w:r>
    </w:p>
    <w:p w14:paraId="5232F281" w14:textId="6CB599CC" w:rsidR="007C64B5" w:rsidRDefault="007C64B5" w:rsidP="007C64B5">
      <w:pPr>
        <w:pStyle w:val="Heading3"/>
      </w:pPr>
      <w:r>
        <w:t>Example Result</w:t>
      </w:r>
    </w:p>
    <w:p w14:paraId="0DDA0A65" w14:textId="12BE26A4" w:rsidR="00DB31CA" w:rsidRDefault="00E1258F" w:rsidP="00DB31CA">
      <w:r>
        <w:t xml:space="preserve">See </w:t>
      </w:r>
      <w:r w:rsidRPr="00E1258F">
        <w:rPr>
          <w:i/>
        </w:rPr>
        <w:t>Printer Commands</w:t>
      </w:r>
      <w:r>
        <w:t xml:space="preserve"> section for details.</w:t>
      </w:r>
    </w:p>
    <w:p w14:paraId="23DD2E3B" w14:textId="77777777" w:rsidR="00E75F2D" w:rsidRDefault="00E75F2D" w:rsidP="00DB31CA"/>
    <w:p w14:paraId="4C07363F" w14:textId="58DE72EA" w:rsidR="00DB31CA" w:rsidRDefault="00DB31CA" w:rsidP="00DB31CA">
      <w:pPr>
        <w:pStyle w:val="Heading1"/>
      </w:pPr>
      <w:r>
        <w:t>Printer Commands</w:t>
      </w:r>
    </w:p>
    <w:p w14:paraId="394BB03D" w14:textId="5521CB2A" w:rsidR="00123D50" w:rsidRDefault="003B142D" w:rsidP="00480F71">
      <w:pPr>
        <w:pStyle w:val="Heading2"/>
      </w:pPr>
      <w:bookmarkStart w:id="0" w:name="_GoBack"/>
      <w:bookmarkEnd w:id="0"/>
      <w:r>
        <w:t>EGecko</w:t>
      </w:r>
    </w:p>
    <w:p w14:paraId="1EE7A636" w14:textId="36982A17" w:rsidR="003B142D" w:rsidRDefault="003B142D" w:rsidP="003B142D">
      <w:pPr>
        <w:pStyle w:val="Heading3"/>
      </w:pPr>
      <w:r>
        <w:t>Initialize</w:t>
      </w:r>
    </w:p>
    <w:p w14:paraId="069374A6" w14:textId="2D6A1690" w:rsidR="003B142D" w:rsidRDefault="003B142D" w:rsidP="003B142D">
      <w:pPr>
        <w:pStyle w:val="Heading4"/>
      </w:pPr>
      <w:r>
        <w:t>URL</w:t>
      </w:r>
    </w:p>
    <w:p w14:paraId="4AC5AB53" w14:textId="2B882234" w:rsidR="003B142D" w:rsidRPr="005D3DF1" w:rsidRDefault="00724BCD" w:rsidP="003B142D">
      <w:hyperlink r:id="rId17" w:history="1">
        <w:r w:rsidRPr="002E47F0">
          <w:rPr>
            <w:rStyle w:val="Hyperlink"/>
          </w:rPr>
          <w:t>http://[ip]:[port]/printers/egecko/command?name=</w:t>
        </w:r>
      </w:hyperlink>
      <w:r w:rsidR="003B142D">
        <w:rPr>
          <w:rStyle w:val="Hyperlink"/>
        </w:rPr>
        <w:t>intialize</w:t>
      </w:r>
    </w:p>
    <w:p w14:paraId="59F04D6E" w14:textId="57C749EC" w:rsidR="003B142D" w:rsidRDefault="006A4981" w:rsidP="006A4981">
      <w:pPr>
        <w:pStyle w:val="Heading4"/>
      </w:pPr>
      <w:r>
        <w:t>Body</w:t>
      </w:r>
    </w:p>
    <w:p w14:paraId="136BCEC9" w14:textId="455926C7" w:rsidR="006A4981" w:rsidRPr="006A4981" w:rsidRDefault="006A4981" w:rsidP="006A4981">
      <w:pPr>
        <w:rPr>
          <w:i/>
        </w:rPr>
      </w:pPr>
      <w:r w:rsidRPr="006A4981">
        <w:rPr>
          <w:i/>
        </w:rPr>
        <w:t>Empty</w:t>
      </w:r>
    </w:p>
    <w:p w14:paraId="0CDA537C" w14:textId="3D79F0C5" w:rsidR="003B142D" w:rsidRDefault="006A4981" w:rsidP="003B142D">
      <w:pPr>
        <w:pStyle w:val="Heading4"/>
      </w:pPr>
      <w:r>
        <w:t>Example Result</w:t>
      </w:r>
    </w:p>
    <w:p w14:paraId="0A1681FF" w14:textId="23DFBF7F" w:rsidR="006A4981" w:rsidRPr="006A4981" w:rsidRDefault="006A4981" w:rsidP="006A4981">
      <w:r>
        <w:t>Status Code 200</w:t>
      </w:r>
    </w:p>
    <w:p w14:paraId="087740A4" w14:textId="7E0E4CFF" w:rsidR="003B142D" w:rsidRPr="006A4981" w:rsidRDefault="006A4981" w:rsidP="003B142D">
      <w:pPr>
        <w:rPr>
          <w:i/>
        </w:rPr>
      </w:pPr>
      <w:r w:rsidRPr="006A4981">
        <w:t>Body:</w:t>
      </w:r>
      <w:r>
        <w:rPr>
          <w:i/>
        </w:rPr>
        <w:t xml:space="preserve"> </w:t>
      </w:r>
      <w:r w:rsidRPr="006A4981">
        <w:rPr>
          <w:i/>
        </w:rPr>
        <w:t>Empty</w:t>
      </w:r>
    </w:p>
    <w:p w14:paraId="4B78DEFF" w14:textId="78DAF372" w:rsidR="003B142D" w:rsidRDefault="003B142D" w:rsidP="003B142D">
      <w:pPr>
        <w:pStyle w:val="Heading3"/>
      </w:pPr>
      <w:r>
        <w:t>Print and Apply</w:t>
      </w:r>
    </w:p>
    <w:p w14:paraId="4403F9C3" w14:textId="77777777" w:rsidR="00355676" w:rsidRDefault="00355676" w:rsidP="00355676">
      <w:pPr>
        <w:pStyle w:val="Heading4"/>
      </w:pPr>
      <w:r>
        <w:t>URL</w:t>
      </w:r>
    </w:p>
    <w:p w14:paraId="679181E9" w14:textId="1A5F1ED8" w:rsidR="00355676" w:rsidRPr="005D3DF1" w:rsidRDefault="00724BCD" w:rsidP="00355676">
      <w:hyperlink r:id="rId18" w:history="1">
        <w:r w:rsidRPr="002E47F0">
          <w:rPr>
            <w:rStyle w:val="Hyperlink"/>
          </w:rPr>
          <w:t>http://[ip]:[port]/printers/egecko/command?name=</w:t>
        </w:r>
      </w:hyperlink>
      <w:r w:rsidR="00C35F48">
        <w:rPr>
          <w:rStyle w:val="Hyperlink"/>
        </w:rPr>
        <w:t>printandapply</w:t>
      </w:r>
    </w:p>
    <w:p w14:paraId="5431B0D8" w14:textId="77777777" w:rsidR="00355676" w:rsidRDefault="00355676" w:rsidP="00355676">
      <w:pPr>
        <w:pStyle w:val="Heading4"/>
      </w:pPr>
      <w:r>
        <w:t>Body</w:t>
      </w:r>
    </w:p>
    <w:p w14:paraId="4E7A4F3C" w14:textId="77777777" w:rsidR="00C35F48" w:rsidRPr="00C35F48" w:rsidRDefault="00C35F48" w:rsidP="00C35F48">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C35F48">
        <w:rPr>
          <w:rFonts w:ascii="Courier New" w:eastAsia="Times New Roman" w:hAnsi="Courier New" w:cs="Courier New"/>
          <w:b/>
          <w:bCs/>
          <w:color w:val="8000FF"/>
          <w:kern w:val="0"/>
          <w:sz w:val="20"/>
          <w:szCs w:val="20"/>
          <w:lang w:eastAsia="en-US"/>
          <w14:ligatures w14:val="none"/>
        </w:rPr>
        <w:t>{</w:t>
      </w:r>
    </w:p>
    <w:p w14:paraId="453EA16A" w14:textId="77777777" w:rsidR="00C35F48" w:rsidRPr="00C35F48" w:rsidRDefault="00C35F48" w:rsidP="00C35F48">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C35F48">
        <w:rPr>
          <w:rFonts w:ascii="Courier New" w:eastAsia="Times New Roman" w:hAnsi="Courier New" w:cs="Courier New"/>
          <w:color w:val="000000"/>
          <w:kern w:val="0"/>
          <w:sz w:val="20"/>
          <w:szCs w:val="20"/>
          <w:lang w:eastAsia="en-US"/>
          <w14:ligatures w14:val="none"/>
        </w:rPr>
        <w:lastRenderedPageBreak/>
        <w:t xml:space="preserve">  </w:t>
      </w:r>
      <w:r w:rsidRPr="00C35F48">
        <w:rPr>
          <w:rFonts w:ascii="Courier New" w:eastAsia="Times New Roman" w:hAnsi="Courier New" w:cs="Courier New"/>
          <w:color w:val="800000"/>
          <w:kern w:val="0"/>
          <w:sz w:val="20"/>
          <w:szCs w:val="20"/>
          <w:lang w:eastAsia="en-US"/>
          <w14:ligatures w14:val="none"/>
        </w:rPr>
        <w:t>"labelFile"</w:t>
      </w:r>
      <w:r w:rsidRPr="00C35F48">
        <w:rPr>
          <w:rFonts w:ascii="Courier New" w:eastAsia="Times New Roman" w:hAnsi="Courier New" w:cs="Courier New"/>
          <w:b/>
          <w:bCs/>
          <w:color w:val="8000FF"/>
          <w:kern w:val="0"/>
          <w:sz w:val="20"/>
          <w:szCs w:val="20"/>
          <w:lang w:eastAsia="en-US"/>
          <w14:ligatures w14:val="none"/>
        </w:rPr>
        <w:t>:</w:t>
      </w:r>
      <w:r w:rsidRPr="00C35F48">
        <w:rPr>
          <w:rFonts w:ascii="Courier New" w:eastAsia="Times New Roman" w:hAnsi="Courier New" w:cs="Courier New"/>
          <w:color w:val="000000"/>
          <w:kern w:val="0"/>
          <w:sz w:val="20"/>
          <w:szCs w:val="20"/>
          <w:lang w:eastAsia="en-US"/>
          <w14:ligatures w14:val="none"/>
        </w:rPr>
        <w:t xml:space="preserve"> </w:t>
      </w:r>
      <w:r w:rsidRPr="00C35F48">
        <w:rPr>
          <w:rFonts w:ascii="Courier New" w:eastAsia="Times New Roman" w:hAnsi="Courier New" w:cs="Courier New"/>
          <w:color w:val="800000"/>
          <w:kern w:val="0"/>
          <w:sz w:val="20"/>
          <w:szCs w:val="20"/>
          <w:lang w:eastAsia="en-US"/>
          <w14:ligatures w14:val="none"/>
        </w:rPr>
        <w:t>"C:\Users\&lt;username&gt;\Documents\Ready Label\API TEST.label"</w:t>
      </w:r>
      <w:r w:rsidRPr="00C35F48">
        <w:rPr>
          <w:rFonts w:ascii="Courier New" w:eastAsia="Times New Roman" w:hAnsi="Courier New" w:cs="Courier New"/>
          <w:b/>
          <w:bCs/>
          <w:color w:val="8000FF"/>
          <w:kern w:val="0"/>
          <w:sz w:val="20"/>
          <w:szCs w:val="20"/>
          <w:lang w:eastAsia="en-US"/>
          <w14:ligatures w14:val="none"/>
        </w:rPr>
        <w:t>,</w:t>
      </w:r>
    </w:p>
    <w:p w14:paraId="0EC33993" w14:textId="402B4533" w:rsidR="00C35F48" w:rsidRPr="00C35F48" w:rsidRDefault="00C35F48" w:rsidP="00C35F48">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C35F48">
        <w:rPr>
          <w:rFonts w:ascii="Courier New" w:eastAsia="Times New Roman" w:hAnsi="Courier New" w:cs="Courier New"/>
          <w:color w:val="000000"/>
          <w:kern w:val="0"/>
          <w:sz w:val="20"/>
          <w:szCs w:val="20"/>
          <w:lang w:eastAsia="en-US"/>
          <w14:ligatures w14:val="none"/>
        </w:rPr>
        <w:t xml:space="preserve">  </w:t>
      </w:r>
      <w:r w:rsidR="004937FF">
        <w:rPr>
          <w:rFonts w:ascii="Courier New" w:eastAsia="Times New Roman" w:hAnsi="Courier New" w:cs="Courier New"/>
          <w:color w:val="800000"/>
          <w:kern w:val="0"/>
          <w:sz w:val="20"/>
          <w:szCs w:val="20"/>
          <w:lang w:eastAsia="en-US"/>
          <w14:ligatures w14:val="none"/>
        </w:rPr>
        <w:t>"d</w:t>
      </w:r>
      <w:r w:rsidRPr="00C35F48">
        <w:rPr>
          <w:rFonts w:ascii="Courier New" w:eastAsia="Times New Roman" w:hAnsi="Courier New" w:cs="Courier New"/>
          <w:color w:val="800000"/>
          <w:kern w:val="0"/>
          <w:sz w:val="20"/>
          <w:szCs w:val="20"/>
          <w:lang w:eastAsia="en-US"/>
          <w14:ligatures w14:val="none"/>
        </w:rPr>
        <w:t>ata"</w:t>
      </w:r>
      <w:r w:rsidRPr="00C35F48">
        <w:rPr>
          <w:rFonts w:ascii="Courier New" w:eastAsia="Times New Roman" w:hAnsi="Courier New" w:cs="Courier New"/>
          <w:b/>
          <w:bCs/>
          <w:color w:val="8000FF"/>
          <w:kern w:val="0"/>
          <w:sz w:val="20"/>
          <w:szCs w:val="20"/>
          <w:lang w:eastAsia="en-US"/>
          <w14:ligatures w14:val="none"/>
        </w:rPr>
        <w:t>:</w:t>
      </w:r>
    </w:p>
    <w:p w14:paraId="72847C9D" w14:textId="77777777" w:rsidR="00C35F48" w:rsidRPr="00C35F48" w:rsidRDefault="00C35F48" w:rsidP="00C35F48">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C35F48">
        <w:rPr>
          <w:rFonts w:ascii="Courier New" w:eastAsia="Times New Roman" w:hAnsi="Courier New" w:cs="Courier New"/>
          <w:color w:val="000000"/>
          <w:kern w:val="0"/>
          <w:sz w:val="20"/>
          <w:szCs w:val="20"/>
          <w:lang w:eastAsia="en-US"/>
          <w14:ligatures w14:val="none"/>
        </w:rPr>
        <w:t xml:space="preserve">  </w:t>
      </w:r>
      <w:r w:rsidRPr="00C35F48">
        <w:rPr>
          <w:rFonts w:ascii="Courier New" w:eastAsia="Times New Roman" w:hAnsi="Courier New" w:cs="Courier New"/>
          <w:b/>
          <w:bCs/>
          <w:color w:val="8000FF"/>
          <w:kern w:val="0"/>
          <w:sz w:val="20"/>
          <w:szCs w:val="20"/>
          <w:lang w:eastAsia="en-US"/>
          <w14:ligatures w14:val="none"/>
        </w:rPr>
        <w:t>{</w:t>
      </w:r>
    </w:p>
    <w:p w14:paraId="5FAD866C" w14:textId="68B6B964" w:rsidR="00C35F48" w:rsidRPr="00C35F48" w:rsidRDefault="00C35F48" w:rsidP="00C35F48">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C35F48">
        <w:rPr>
          <w:rFonts w:ascii="Courier New" w:eastAsia="Times New Roman" w:hAnsi="Courier New" w:cs="Courier New"/>
          <w:color w:val="000000"/>
          <w:kern w:val="0"/>
          <w:sz w:val="20"/>
          <w:szCs w:val="20"/>
          <w:lang w:eastAsia="en-US"/>
          <w14:ligatures w14:val="none"/>
        </w:rPr>
        <w:t xml:space="preserve">    </w:t>
      </w:r>
      <w:r w:rsidRPr="00C35F48">
        <w:rPr>
          <w:rFonts w:ascii="Courier New" w:eastAsia="Times New Roman" w:hAnsi="Courier New" w:cs="Courier New"/>
          <w:color w:val="800000"/>
          <w:kern w:val="0"/>
          <w:sz w:val="20"/>
          <w:szCs w:val="20"/>
          <w:lang w:eastAsia="en-US"/>
          <w14:ligatures w14:val="none"/>
        </w:rPr>
        <w:t>"Key"</w:t>
      </w:r>
      <w:r w:rsidRPr="00C35F48">
        <w:rPr>
          <w:rFonts w:ascii="Courier New" w:eastAsia="Times New Roman" w:hAnsi="Courier New" w:cs="Courier New"/>
          <w:b/>
          <w:bCs/>
          <w:color w:val="8000FF"/>
          <w:kern w:val="0"/>
          <w:sz w:val="20"/>
          <w:szCs w:val="20"/>
          <w:lang w:eastAsia="en-US"/>
          <w14:ligatures w14:val="none"/>
        </w:rPr>
        <w:t>:</w:t>
      </w:r>
      <w:r w:rsidRPr="00C35F48">
        <w:rPr>
          <w:rFonts w:ascii="Courier New" w:eastAsia="Times New Roman" w:hAnsi="Courier New" w:cs="Courier New"/>
          <w:color w:val="000000"/>
          <w:kern w:val="0"/>
          <w:sz w:val="20"/>
          <w:szCs w:val="20"/>
          <w:lang w:eastAsia="en-US"/>
          <w14:ligatures w14:val="none"/>
        </w:rPr>
        <w:t xml:space="preserve"> </w:t>
      </w:r>
      <w:r>
        <w:rPr>
          <w:rFonts w:ascii="Courier New" w:eastAsia="Times New Roman" w:hAnsi="Courier New" w:cs="Courier New"/>
          <w:color w:val="800000"/>
          <w:kern w:val="0"/>
          <w:sz w:val="20"/>
          <w:szCs w:val="20"/>
          <w:lang w:eastAsia="en-US"/>
          <w14:ligatures w14:val="none"/>
        </w:rPr>
        <w:t>"SomeV</w:t>
      </w:r>
      <w:r w:rsidRPr="00C35F48">
        <w:rPr>
          <w:rFonts w:ascii="Courier New" w:eastAsia="Times New Roman" w:hAnsi="Courier New" w:cs="Courier New"/>
          <w:color w:val="800000"/>
          <w:kern w:val="0"/>
          <w:sz w:val="20"/>
          <w:szCs w:val="20"/>
          <w:lang w:eastAsia="en-US"/>
          <w14:ligatures w14:val="none"/>
        </w:rPr>
        <w:t>alue"</w:t>
      </w:r>
    </w:p>
    <w:p w14:paraId="1F0AD2F3" w14:textId="77777777" w:rsidR="00C35F48" w:rsidRPr="00C35F48" w:rsidRDefault="00C35F48" w:rsidP="00C35F48">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C35F48">
        <w:rPr>
          <w:rFonts w:ascii="Courier New" w:eastAsia="Times New Roman" w:hAnsi="Courier New" w:cs="Courier New"/>
          <w:color w:val="000000"/>
          <w:kern w:val="0"/>
          <w:sz w:val="20"/>
          <w:szCs w:val="20"/>
          <w:lang w:eastAsia="en-US"/>
          <w14:ligatures w14:val="none"/>
        </w:rPr>
        <w:t xml:space="preserve">  </w:t>
      </w:r>
      <w:r w:rsidRPr="00C35F48">
        <w:rPr>
          <w:rFonts w:ascii="Courier New" w:eastAsia="Times New Roman" w:hAnsi="Courier New" w:cs="Courier New"/>
          <w:b/>
          <w:bCs/>
          <w:color w:val="8000FF"/>
          <w:kern w:val="0"/>
          <w:sz w:val="20"/>
          <w:szCs w:val="20"/>
          <w:lang w:eastAsia="en-US"/>
          <w14:ligatures w14:val="none"/>
        </w:rPr>
        <w:t>}</w:t>
      </w:r>
    </w:p>
    <w:p w14:paraId="7D4B7576" w14:textId="369ECE89" w:rsidR="00C35F48" w:rsidRDefault="00C35F48" w:rsidP="00C35F48">
      <w:pPr>
        <w:shd w:val="clear" w:color="auto" w:fill="FFFFFF"/>
        <w:spacing w:before="0"/>
        <w:ind w:left="0" w:right="0"/>
        <w:rPr>
          <w:rFonts w:ascii="Courier New" w:eastAsia="Times New Roman" w:hAnsi="Courier New" w:cs="Courier New"/>
          <w:b/>
          <w:bCs/>
          <w:color w:val="8000FF"/>
          <w:kern w:val="0"/>
          <w:sz w:val="20"/>
          <w:szCs w:val="20"/>
          <w:lang w:eastAsia="en-US"/>
          <w14:ligatures w14:val="none"/>
        </w:rPr>
      </w:pPr>
      <w:r w:rsidRPr="00C35F48">
        <w:rPr>
          <w:rFonts w:ascii="Courier New" w:eastAsia="Times New Roman" w:hAnsi="Courier New" w:cs="Courier New"/>
          <w:b/>
          <w:bCs/>
          <w:color w:val="8000FF"/>
          <w:kern w:val="0"/>
          <w:sz w:val="20"/>
          <w:szCs w:val="20"/>
          <w:lang w:eastAsia="en-US"/>
          <w14:ligatures w14:val="none"/>
        </w:rPr>
        <w:t>}</w:t>
      </w:r>
    </w:p>
    <w:p w14:paraId="056627A7" w14:textId="3B0BE8E4" w:rsidR="00C35F48" w:rsidRDefault="00C35F48" w:rsidP="00C35F48">
      <w:pPr>
        <w:shd w:val="clear" w:color="auto" w:fill="FFFFFF"/>
        <w:spacing w:before="0"/>
        <w:ind w:left="0" w:right="0"/>
        <w:rPr>
          <w:rFonts w:ascii="Courier New" w:eastAsia="Times New Roman" w:hAnsi="Courier New" w:cs="Courier New"/>
          <w:b/>
          <w:bCs/>
          <w:color w:val="8000FF"/>
          <w:kern w:val="0"/>
          <w:sz w:val="20"/>
          <w:szCs w:val="20"/>
          <w:lang w:eastAsia="en-US"/>
          <w14:ligatures w14:val="none"/>
        </w:rPr>
      </w:pPr>
    </w:p>
    <w:p w14:paraId="52F247A5" w14:textId="33BE12EC" w:rsidR="00C35F48" w:rsidRDefault="00C35F48" w:rsidP="00C35F48">
      <w:r w:rsidRPr="00C35F48">
        <w:t>*</w:t>
      </w:r>
      <w:r>
        <w:t>Note: The label file path is the path from the root drive of the machine Ready Label is installed.</w:t>
      </w:r>
    </w:p>
    <w:p w14:paraId="1DE8B73C" w14:textId="141E12A5" w:rsidR="00C35F48" w:rsidRPr="00C35F48" w:rsidRDefault="00C35F48" w:rsidP="00C35F48">
      <w:r>
        <w:t>*Known Bug: The data section must have a value even if that value is not used internally in Ready Label. We recommend always at least using the above key/value pair to prevent this from occurring.</w:t>
      </w:r>
    </w:p>
    <w:p w14:paraId="4AEBAED2" w14:textId="77777777" w:rsidR="00355676" w:rsidRDefault="00355676" w:rsidP="00355676">
      <w:pPr>
        <w:pStyle w:val="Heading4"/>
      </w:pPr>
      <w:r>
        <w:t>Example Result</w:t>
      </w:r>
    </w:p>
    <w:p w14:paraId="4E9E7C97" w14:textId="77777777" w:rsidR="00355676" w:rsidRPr="006A4981" w:rsidRDefault="00355676" w:rsidP="00355676">
      <w:r>
        <w:t>Status Code 200</w:t>
      </w:r>
    </w:p>
    <w:p w14:paraId="02BA66BC" w14:textId="4C6946D9" w:rsidR="00355676" w:rsidRPr="00724BCD" w:rsidRDefault="00355676" w:rsidP="00724BCD">
      <w:pPr>
        <w:rPr>
          <w:i/>
        </w:rPr>
      </w:pPr>
      <w:r w:rsidRPr="006A4981">
        <w:t>Body:</w:t>
      </w:r>
      <w:r>
        <w:rPr>
          <w:i/>
        </w:rPr>
        <w:t xml:space="preserve"> </w:t>
      </w:r>
      <w:r w:rsidR="00724BCD">
        <w:rPr>
          <w:i/>
        </w:rPr>
        <w:t>Empty</w:t>
      </w:r>
    </w:p>
    <w:p w14:paraId="7D3500D3" w14:textId="6A345BAF" w:rsidR="003B142D" w:rsidRDefault="003B142D" w:rsidP="003B142D">
      <w:pPr>
        <w:pStyle w:val="Heading3"/>
      </w:pPr>
      <w:r>
        <w:t>Rotate Stage</w:t>
      </w:r>
    </w:p>
    <w:p w14:paraId="75AE3884" w14:textId="1B540A36" w:rsidR="003B142D" w:rsidRDefault="00724BCD" w:rsidP="00724BCD">
      <w:pPr>
        <w:pStyle w:val="Heading4"/>
      </w:pPr>
      <w:r>
        <w:t>URL</w:t>
      </w:r>
    </w:p>
    <w:p w14:paraId="02186B60" w14:textId="34562410" w:rsidR="00724BCD" w:rsidRPr="00724BCD" w:rsidRDefault="00724BCD" w:rsidP="00724BCD">
      <w:hyperlink r:id="rId19" w:history="1">
        <w:r w:rsidRPr="002E47F0">
          <w:rPr>
            <w:rStyle w:val="Hyperlink"/>
          </w:rPr>
          <w:t>http://[ip]:[port]/printers/egecko/command?name=</w:t>
        </w:r>
      </w:hyperlink>
      <w:r>
        <w:rPr>
          <w:rStyle w:val="Hyperlink"/>
        </w:rPr>
        <w:t>rotate</w:t>
      </w:r>
    </w:p>
    <w:p w14:paraId="39234E33" w14:textId="5B18A24A" w:rsidR="00724BCD" w:rsidRDefault="00724BCD" w:rsidP="00724BCD">
      <w:pPr>
        <w:pStyle w:val="Heading4"/>
      </w:pPr>
      <w:r>
        <w:t>Body</w:t>
      </w:r>
    </w:p>
    <w:p w14:paraId="68F82E7E" w14:textId="77777777" w:rsidR="00AF718C" w:rsidRPr="00AF718C" w:rsidRDefault="00AF718C" w:rsidP="00AF718C">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AF718C">
        <w:rPr>
          <w:rFonts w:ascii="Courier New" w:eastAsia="Times New Roman" w:hAnsi="Courier New" w:cs="Courier New"/>
          <w:b/>
          <w:bCs/>
          <w:color w:val="8000FF"/>
          <w:kern w:val="0"/>
          <w:sz w:val="20"/>
          <w:szCs w:val="20"/>
          <w:lang w:eastAsia="en-US"/>
          <w14:ligatures w14:val="none"/>
        </w:rPr>
        <w:t>{</w:t>
      </w:r>
    </w:p>
    <w:p w14:paraId="141C8998" w14:textId="77777777" w:rsidR="00AF718C" w:rsidRPr="00AF718C" w:rsidRDefault="00AF718C" w:rsidP="00AF718C">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AF718C">
        <w:rPr>
          <w:rFonts w:ascii="Courier New" w:eastAsia="Times New Roman" w:hAnsi="Courier New" w:cs="Courier New"/>
          <w:color w:val="000000"/>
          <w:kern w:val="0"/>
          <w:sz w:val="20"/>
          <w:szCs w:val="20"/>
          <w:lang w:eastAsia="en-US"/>
          <w14:ligatures w14:val="none"/>
        </w:rPr>
        <w:t xml:space="preserve">  </w:t>
      </w:r>
      <w:r w:rsidRPr="00AF718C">
        <w:rPr>
          <w:rFonts w:ascii="Courier New" w:eastAsia="Times New Roman" w:hAnsi="Courier New" w:cs="Courier New"/>
          <w:color w:val="800000"/>
          <w:kern w:val="0"/>
          <w:sz w:val="20"/>
          <w:szCs w:val="20"/>
          <w:lang w:eastAsia="en-US"/>
          <w14:ligatures w14:val="none"/>
        </w:rPr>
        <w:t>"rotation"</w:t>
      </w:r>
      <w:r w:rsidRPr="00AF718C">
        <w:rPr>
          <w:rFonts w:ascii="Courier New" w:eastAsia="Times New Roman" w:hAnsi="Courier New" w:cs="Courier New"/>
          <w:b/>
          <w:bCs/>
          <w:color w:val="8000FF"/>
          <w:kern w:val="0"/>
          <w:sz w:val="20"/>
          <w:szCs w:val="20"/>
          <w:lang w:eastAsia="en-US"/>
          <w14:ligatures w14:val="none"/>
        </w:rPr>
        <w:t>:</w:t>
      </w:r>
      <w:r w:rsidRPr="00AF718C">
        <w:rPr>
          <w:rFonts w:ascii="Courier New" w:eastAsia="Times New Roman" w:hAnsi="Courier New" w:cs="Courier New"/>
          <w:color w:val="000000"/>
          <w:kern w:val="0"/>
          <w:sz w:val="20"/>
          <w:szCs w:val="20"/>
          <w:lang w:eastAsia="en-US"/>
          <w14:ligatures w14:val="none"/>
        </w:rPr>
        <w:t xml:space="preserve"> </w:t>
      </w:r>
      <w:r w:rsidRPr="00AF718C">
        <w:rPr>
          <w:rFonts w:ascii="Courier New" w:eastAsia="Times New Roman" w:hAnsi="Courier New" w:cs="Courier New"/>
          <w:color w:val="FF8000"/>
          <w:kern w:val="0"/>
          <w:sz w:val="20"/>
          <w:szCs w:val="20"/>
          <w:lang w:eastAsia="en-US"/>
          <w14:ligatures w14:val="none"/>
        </w:rPr>
        <w:t>90</w:t>
      </w:r>
      <w:r w:rsidRPr="00AF718C">
        <w:rPr>
          <w:rFonts w:ascii="Courier New" w:eastAsia="Times New Roman" w:hAnsi="Courier New" w:cs="Courier New"/>
          <w:b/>
          <w:bCs/>
          <w:color w:val="8000FF"/>
          <w:kern w:val="0"/>
          <w:sz w:val="20"/>
          <w:szCs w:val="20"/>
          <w:lang w:eastAsia="en-US"/>
          <w14:ligatures w14:val="none"/>
        </w:rPr>
        <w:t>,</w:t>
      </w:r>
    </w:p>
    <w:p w14:paraId="25D73C53" w14:textId="77777777" w:rsidR="00AF718C" w:rsidRPr="00AF718C" w:rsidRDefault="00AF718C" w:rsidP="00AF718C">
      <w:pPr>
        <w:shd w:val="clear" w:color="auto" w:fill="FFFFFF"/>
        <w:spacing w:before="0"/>
        <w:ind w:left="0" w:right="0"/>
        <w:rPr>
          <w:rFonts w:ascii="Courier New" w:eastAsia="Times New Roman" w:hAnsi="Courier New" w:cs="Courier New"/>
          <w:color w:val="000000"/>
          <w:kern w:val="0"/>
          <w:sz w:val="20"/>
          <w:szCs w:val="20"/>
          <w:lang w:eastAsia="en-US"/>
          <w14:ligatures w14:val="none"/>
        </w:rPr>
      </w:pPr>
      <w:r w:rsidRPr="00AF718C">
        <w:rPr>
          <w:rFonts w:ascii="Courier New" w:eastAsia="Times New Roman" w:hAnsi="Courier New" w:cs="Courier New"/>
          <w:color w:val="000000"/>
          <w:kern w:val="0"/>
          <w:sz w:val="20"/>
          <w:szCs w:val="20"/>
          <w:lang w:eastAsia="en-US"/>
          <w14:ligatures w14:val="none"/>
        </w:rPr>
        <w:t xml:space="preserve">  </w:t>
      </w:r>
      <w:r w:rsidRPr="00AF718C">
        <w:rPr>
          <w:rFonts w:ascii="Courier New" w:eastAsia="Times New Roman" w:hAnsi="Courier New" w:cs="Courier New"/>
          <w:color w:val="800000"/>
          <w:kern w:val="0"/>
          <w:sz w:val="20"/>
          <w:szCs w:val="20"/>
          <w:lang w:eastAsia="en-US"/>
          <w14:ligatures w14:val="none"/>
        </w:rPr>
        <w:t>"movementMode"</w:t>
      </w:r>
      <w:r w:rsidRPr="00AF718C">
        <w:rPr>
          <w:rFonts w:ascii="Courier New" w:eastAsia="Times New Roman" w:hAnsi="Courier New" w:cs="Courier New"/>
          <w:b/>
          <w:bCs/>
          <w:color w:val="8000FF"/>
          <w:kern w:val="0"/>
          <w:sz w:val="20"/>
          <w:szCs w:val="20"/>
          <w:lang w:eastAsia="en-US"/>
          <w14:ligatures w14:val="none"/>
        </w:rPr>
        <w:t>:</w:t>
      </w:r>
      <w:r w:rsidRPr="00AF718C">
        <w:rPr>
          <w:rFonts w:ascii="Courier New" w:eastAsia="Times New Roman" w:hAnsi="Courier New" w:cs="Courier New"/>
          <w:color w:val="000000"/>
          <w:kern w:val="0"/>
          <w:sz w:val="20"/>
          <w:szCs w:val="20"/>
          <w:lang w:eastAsia="en-US"/>
          <w14:ligatures w14:val="none"/>
        </w:rPr>
        <w:t xml:space="preserve"> </w:t>
      </w:r>
      <w:r w:rsidRPr="00AF718C">
        <w:rPr>
          <w:rFonts w:ascii="Courier New" w:eastAsia="Times New Roman" w:hAnsi="Courier New" w:cs="Courier New"/>
          <w:color w:val="800000"/>
          <w:kern w:val="0"/>
          <w:sz w:val="20"/>
          <w:szCs w:val="20"/>
          <w:lang w:eastAsia="en-US"/>
          <w14:ligatures w14:val="none"/>
        </w:rPr>
        <w:t>"absolute"</w:t>
      </w:r>
      <w:r w:rsidRPr="00AF718C">
        <w:rPr>
          <w:rFonts w:ascii="Courier New" w:eastAsia="Times New Roman" w:hAnsi="Courier New" w:cs="Courier New"/>
          <w:color w:val="000000"/>
          <w:kern w:val="0"/>
          <w:sz w:val="20"/>
          <w:szCs w:val="20"/>
          <w:lang w:eastAsia="en-US"/>
          <w14:ligatures w14:val="none"/>
        </w:rPr>
        <w:t xml:space="preserve"> //absolute or relative</w:t>
      </w:r>
    </w:p>
    <w:p w14:paraId="5B16C746" w14:textId="3253CA55" w:rsidR="00AF718C" w:rsidRDefault="00AF718C" w:rsidP="00D36BE4">
      <w:pPr>
        <w:shd w:val="clear" w:color="auto" w:fill="FFFFFF"/>
        <w:spacing w:before="0"/>
        <w:ind w:left="0" w:right="0"/>
        <w:rPr>
          <w:rFonts w:ascii="Times New Roman" w:eastAsia="Times New Roman" w:hAnsi="Times New Roman" w:cs="Times New Roman"/>
          <w:kern w:val="0"/>
          <w:sz w:val="24"/>
          <w:szCs w:val="24"/>
          <w:lang w:eastAsia="en-US"/>
          <w14:ligatures w14:val="none"/>
        </w:rPr>
      </w:pPr>
      <w:r w:rsidRPr="00AF718C">
        <w:rPr>
          <w:rFonts w:ascii="Courier New" w:eastAsia="Times New Roman" w:hAnsi="Courier New" w:cs="Courier New"/>
          <w:b/>
          <w:bCs/>
          <w:color w:val="8000FF"/>
          <w:kern w:val="0"/>
          <w:sz w:val="20"/>
          <w:szCs w:val="20"/>
          <w:lang w:eastAsia="en-US"/>
          <w14:ligatures w14:val="none"/>
        </w:rPr>
        <w:t>}</w:t>
      </w:r>
    </w:p>
    <w:p w14:paraId="5385FBB7" w14:textId="77777777" w:rsidR="008234A7" w:rsidRPr="00D36BE4" w:rsidRDefault="008234A7" w:rsidP="00D36BE4">
      <w:pPr>
        <w:shd w:val="clear" w:color="auto" w:fill="FFFFFF"/>
        <w:spacing w:before="0"/>
        <w:ind w:left="0" w:right="0"/>
        <w:rPr>
          <w:rFonts w:ascii="Times New Roman" w:eastAsia="Times New Roman" w:hAnsi="Times New Roman" w:cs="Times New Roman"/>
          <w:kern w:val="0"/>
          <w:sz w:val="24"/>
          <w:szCs w:val="24"/>
          <w:lang w:eastAsia="en-US"/>
          <w14:ligatures w14:val="none"/>
        </w:rPr>
      </w:pPr>
    </w:p>
    <w:p w14:paraId="77626943" w14:textId="455B860D" w:rsidR="00724BCD" w:rsidRDefault="00724BCD" w:rsidP="00724BCD">
      <w:pPr>
        <w:pStyle w:val="Heading4"/>
      </w:pPr>
      <w:r>
        <w:t>Example Result</w:t>
      </w:r>
    </w:p>
    <w:p w14:paraId="425D944D" w14:textId="77777777" w:rsidR="00724BCD" w:rsidRPr="006A4981" w:rsidRDefault="00724BCD" w:rsidP="00724BCD">
      <w:r>
        <w:t>Status Code 200</w:t>
      </w:r>
    </w:p>
    <w:p w14:paraId="1B0F36A6" w14:textId="77777777" w:rsidR="00724BCD" w:rsidRPr="00724BCD" w:rsidRDefault="00724BCD" w:rsidP="00724BCD">
      <w:pPr>
        <w:rPr>
          <w:i/>
        </w:rPr>
      </w:pPr>
      <w:r w:rsidRPr="006A4981">
        <w:t>Body:</w:t>
      </w:r>
      <w:r>
        <w:rPr>
          <w:i/>
        </w:rPr>
        <w:t xml:space="preserve"> Empty</w:t>
      </w:r>
    </w:p>
    <w:p w14:paraId="633287D2" w14:textId="77777777" w:rsidR="00724BCD" w:rsidRPr="003B142D" w:rsidRDefault="00724BCD" w:rsidP="003B142D"/>
    <w:sectPr w:rsidR="00724BCD" w:rsidRPr="003B142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DCD53" w14:textId="77777777" w:rsidR="00480D23" w:rsidRDefault="00480D23">
      <w:r>
        <w:separator/>
      </w:r>
    </w:p>
  </w:endnote>
  <w:endnote w:type="continuationSeparator" w:id="0">
    <w:p w14:paraId="5137C385" w14:textId="77777777" w:rsidR="00480D23" w:rsidRDefault="00480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41247" w14:textId="77777777" w:rsidR="00480D23" w:rsidRDefault="00480D23">
      <w:r>
        <w:separator/>
      </w:r>
    </w:p>
  </w:footnote>
  <w:footnote w:type="continuationSeparator" w:id="0">
    <w:p w14:paraId="504B7C27" w14:textId="77777777" w:rsidR="00480D23" w:rsidRDefault="00480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8095A"/>
    <w:multiLevelType w:val="hybridMultilevel"/>
    <w:tmpl w:val="849CB800"/>
    <w:lvl w:ilvl="0" w:tplc="E2D6EFA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7E93321A"/>
    <w:multiLevelType w:val="hybridMultilevel"/>
    <w:tmpl w:val="3DD6CC40"/>
    <w:lvl w:ilvl="0" w:tplc="D67E4B7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04"/>
    <w:rsid w:val="00002ADE"/>
    <w:rsid w:val="00010524"/>
    <w:rsid w:val="000259A5"/>
    <w:rsid w:val="00041E14"/>
    <w:rsid w:val="00070255"/>
    <w:rsid w:val="000A6EA2"/>
    <w:rsid w:val="000B6110"/>
    <w:rsid w:val="000E354B"/>
    <w:rsid w:val="000F017B"/>
    <w:rsid w:val="00103521"/>
    <w:rsid w:val="00123D50"/>
    <w:rsid w:val="0012726E"/>
    <w:rsid w:val="00127761"/>
    <w:rsid w:val="0013044D"/>
    <w:rsid w:val="00184760"/>
    <w:rsid w:val="001B61AA"/>
    <w:rsid w:val="00214C06"/>
    <w:rsid w:val="00214E49"/>
    <w:rsid w:val="002158E9"/>
    <w:rsid w:val="00227136"/>
    <w:rsid w:val="002337AF"/>
    <w:rsid w:val="00241314"/>
    <w:rsid w:val="0024173F"/>
    <w:rsid w:val="00246556"/>
    <w:rsid w:val="002752FE"/>
    <w:rsid w:val="00293900"/>
    <w:rsid w:val="002A018C"/>
    <w:rsid w:val="002B5E6A"/>
    <w:rsid w:val="002C6B90"/>
    <w:rsid w:val="00322D93"/>
    <w:rsid w:val="003520E6"/>
    <w:rsid w:val="00355676"/>
    <w:rsid w:val="00356CB3"/>
    <w:rsid w:val="00361197"/>
    <w:rsid w:val="00376F7E"/>
    <w:rsid w:val="00377142"/>
    <w:rsid w:val="00383A83"/>
    <w:rsid w:val="003845D3"/>
    <w:rsid w:val="003B142D"/>
    <w:rsid w:val="003C4E03"/>
    <w:rsid w:val="003D2FF9"/>
    <w:rsid w:val="003F270F"/>
    <w:rsid w:val="00405225"/>
    <w:rsid w:val="004322AF"/>
    <w:rsid w:val="00446407"/>
    <w:rsid w:val="00451BD1"/>
    <w:rsid w:val="00470C18"/>
    <w:rsid w:val="00480D23"/>
    <w:rsid w:val="00480F71"/>
    <w:rsid w:val="004820CA"/>
    <w:rsid w:val="004937FF"/>
    <w:rsid w:val="00496521"/>
    <w:rsid w:val="004976EE"/>
    <w:rsid w:val="004B15F2"/>
    <w:rsid w:val="005104AC"/>
    <w:rsid w:val="005A683A"/>
    <w:rsid w:val="005B11DD"/>
    <w:rsid w:val="005B6894"/>
    <w:rsid w:val="005C627A"/>
    <w:rsid w:val="005D3DF1"/>
    <w:rsid w:val="00613BCE"/>
    <w:rsid w:val="00634BE6"/>
    <w:rsid w:val="006375FA"/>
    <w:rsid w:val="00661E54"/>
    <w:rsid w:val="006A4981"/>
    <w:rsid w:val="00703962"/>
    <w:rsid w:val="00707282"/>
    <w:rsid w:val="00724BCD"/>
    <w:rsid w:val="007268D0"/>
    <w:rsid w:val="00731103"/>
    <w:rsid w:val="007476EB"/>
    <w:rsid w:val="00754F38"/>
    <w:rsid w:val="007552DB"/>
    <w:rsid w:val="00760BC6"/>
    <w:rsid w:val="00791D62"/>
    <w:rsid w:val="007A5637"/>
    <w:rsid w:val="007B2DCA"/>
    <w:rsid w:val="007C64B5"/>
    <w:rsid w:val="007D1BA2"/>
    <w:rsid w:val="007F7BC8"/>
    <w:rsid w:val="008230A1"/>
    <w:rsid w:val="008234A7"/>
    <w:rsid w:val="00841862"/>
    <w:rsid w:val="008571DC"/>
    <w:rsid w:val="00883467"/>
    <w:rsid w:val="00891CFD"/>
    <w:rsid w:val="008B0FEA"/>
    <w:rsid w:val="008B7C0D"/>
    <w:rsid w:val="00905BF0"/>
    <w:rsid w:val="00910E3D"/>
    <w:rsid w:val="009129BD"/>
    <w:rsid w:val="009147CE"/>
    <w:rsid w:val="00932014"/>
    <w:rsid w:val="00942498"/>
    <w:rsid w:val="00943C04"/>
    <w:rsid w:val="0094572B"/>
    <w:rsid w:val="00955E4C"/>
    <w:rsid w:val="00981292"/>
    <w:rsid w:val="0098449E"/>
    <w:rsid w:val="009968D3"/>
    <w:rsid w:val="009A4959"/>
    <w:rsid w:val="009D0E97"/>
    <w:rsid w:val="009E23D6"/>
    <w:rsid w:val="00A433F2"/>
    <w:rsid w:val="00A7023D"/>
    <w:rsid w:val="00A863C1"/>
    <w:rsid w:val="00AB223C"/>
    <w:rsid w:val="00AC1904"/>
    <w:rsid w:val="00AE72F0"/>
    <w:rsid w:val="00AF038A"/>
    <w:rsid w:val="00AF55BA"/>
    <w:rsid w:val="00AF718C"/>
    <w:rsid w:val="00B040E6"/>
    <w:rsid w:val="00B41765"/>
    <w:rsid w:val="00B53371"/>
    <w:rsid w:val="00B83A81"/>
    <w:rsid w:val="00B85B8B"/>
    <w:rsid w:val="00BA62EF"/>
    <w:rsid w:val="00BA793A"/>
    <w:rsid w:val="00BD1F76"/>
    <w:rsid w:val="00BF6011"/>
    <w:rsid w:val="00C034F6"/>
    <w:rsid w:val="00C3529D"/>
    <w:rsid w:val="00C35F48"/>
    <w:rsid w:val="00C81E71"/>
    <w:rsid w:val="00C909CB"/>
    <w:rsid w:val="00CA7C13"/>
    <w:rsid w:val="00CC013D"/>
    <w:rsid w:val="00CC27E9"/>
    <w:rsid w:val="00CC4E8F"/>
    <w:rsid w:val="00CF1404"/>
    <w:rsid w:val="00D176E4"/>
    <w:rsid w:val="00D36BE4"/>
    <w:rsid w:val="00D409FC"/>
    <w:rsid w:val="00D41F56"/>
    <w:rsid w:val="00D50B84"/>
    <w:rsid w:val="00D546D5"/>
    <w:rsid w:val="00D679BD"/>
    <w:rsid w:val="00D71376"/>
    <w:rsid w:val="00D71A95"/>
    <w:rsid w:val="00DB31CA"/>
    <w:rsid w:val="00E1258F"/>
    <w:rsid w:val="00E14702"/>
    <w:rsid w:val="00E45B6A"/>
    <w:rsid w:val="00E5238B"/>
    <w:rsid w:val="00E7478B"/>
    <w:rsid w:val="00E75F2D"/>
    <w:rsid w:val="00E847D0"/>
    <w:rsid w:val="00EA3D2F"/>
    <w:rsid w:val="00EC4118"/>
    <w:rsid w:val="00EC4BD8"/>
    <w:rsid w:val="00EF7230"/>
    <w:rsid w:val="00F15841"/>
    <w:rsid w:val="00F20CD0"/>
    <w:rsid w:val="00F20E39"/>
    <w:rsid w:val="00F2207A"/>
    <w:rsid w:val="00F41047"/>
    <w:rsid w:val="00F52583"/>
    <w:rsid w:val="00F61ED1"/>
    <w:rsid w:val="00FA46EB"/>
    <w:rsid w:val="00FA6F40"/>
    <w:rsid w:val="00FB75A1"/>
    <w:rsid w:val="00FD6B2D"/>
    <w:rsid w:val="00FE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C5D318"/>
  <w15:chartTrackingRefBased/>
  <w15:docId w15:val="{468DF9E4-E87F-4FC5-8B07-D029E405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rsid w:val="00EA3D2F"/>
    <w:pPr>
      <w:keepNext/>
      <w:keepLines/>
      <w:spacing w:after="40"/>
      <w:outlineLvl w:val="0"/>
    </w:pPr>
    <w:rPr>
      <w:rFonts w:asciiTheme="majorHAnsi" w:eastAsiaTheme="majorEastAsia" w:hAnsiTheme="majorHAnsi" w:cstheme="majorBidi"/>
      <w:caps/>
      <w:color w:val="1CADE4" w:themeColor="accent1"/>
      <w:sz w:val="40"/>
      <w:szCs w:val="40"/>
    </w:rPr>
  </w:style>
  <w:style w:type="paragraph" w:styleId="Heading2">
    <w:name w:val="heading 2"/>
    <w:basedOn w:val="Normal"/>
    <w:next w:val="Normal"/>
    <w:link w:val="Heading2Char"/>
    <w:uiPriority w:val="1"/>
    <w:qFormat/>
    <w:rsid w:val="00EA3D2F"/>
    <w:pPr>
      <w:keepNext/>
      <w:keepLines/>
      <w:pBdr>
        <w:top w:val="single" w:sz="4" w:space="1" w:color="2683C6" w:themeColor="accent2"/>
      </w:pBdr>
      <w:spacing w:before="360" w:after="120"/>
      <w:outlineLvl w:val="1"/>
    </w:pPr>
    <w:rPr>
      <w:rFonts w:asciiTheme="majorHAnsi" w:eastAsiaTheme="majorEastAsia" w:hAnsiTheme="majorHAnsi" w:cstheme="majorBidi"/>
      <w:b/>
      <w:bCs/>
      <w:caps/>
      <w:color w:val="2683C6" w:themeColor="accent2"/>
      <w:spacing w:val="20"/>
      <w:sz w:val="28"/>
      <w:szCs w:val="28"/>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1D99A0" w:themeColor="accent3" w:themeShade="BF"/>
      <w:sz w:val="24"/>
      <w:szCs w:val="24"/>
    </w:rPr>
  </w:style>
  <w:style w:type="paragraph" w:styleId="Heading4">
    <w:name w:val="heading 4"/>
    <w:basedOn w:val="Normal"/>
    <w:next w:val="Normal"/>
    <w:link w:val="Heading4Char"/>
    <w:uiPriority w:val="1"/>
    <w:qFormat/>
    <w:rsid w:val="008B0FEA"/>
    <w:pPr>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A3D2F"/>
    <w:rPr>
      <w:rFonts w:asciiTheme="majorHAnsi" w:eastAsiaTheme="majorEastAsia" w:hAnsiTheme="majorHAnsi" w:cstheme="majorBidi"/>
      <w:caps/>
      <w:color w:val="1CADE4" w:themeColor="accent1"/>
      <w:sz w:val="40"/>
      <w:szCs w:val="40"/>
    </w:rPr>
  </w:style>
  <w:style w:type="character" w:customStyle="1" w:styleId="Heading2Char">
    <w:name w:val="Heading 2 Char"/>
    <w:basedOn w:val="DefaultParagraphFont"/>
    <w:link w:val="Heading2"/>
    <w:uiPriority w:val="1"/>
    <w:rsid w:val="00EA3D2F"/>
    <w:rPr>
      <w:rFonts w:asciiTheme="majorHAnsi" w:eastAsiaTheme="majorEastAsia" w:hAnsiTheme="majorHAnsi" w:cstheme="majorBidi"/>
      <w:b/>
      <w:bCs/>
      <w:caps/>
      <w:color w:val="2683C6" w:themeColor="accent2"/>
      <w:spacing w:val="20"/>
      <w:sz w:val="28"/>
      <w:szCs w:val="28"/>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1D99A0" w:themeColor="accent3" w:themeShade="BF"/>
      <w:sz w:val="24"/>
      <w:szCs w:val="24"/>
    </w:rPr>
  </w:style>
  <w:style w:type="character" w:customStyle="1" w:styleId="Heading4Char">
    <w:name w:val="Heading 4 Char"/>
    <w:basedOn w:val="DefaultParagraphFont"/>
    <w:link w:val="Heading4"/>
    <w:uiPriority w:val="1"/>
    <w:rsid w:val="008B0FEA"/>
    <w:rPr>
      <w:rFonts w:asciiTheme="majorHAnsi" w:eastAsiaTheme="majorEastAsia" w:hAnsiTheme="majorHAnsi" w:cstheme="majorBidi"/>
      <w: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2683C6"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2683C6"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ListTable7Colorful-Accent1">
    <w:name w:val="List Table 7 Colorful Accent 1"/>
    <w:basedOn w:val="TableNormal"/>
    <w:uiPriority w:val="52"/>
    <w:pPr>
      <w:spacing w:after="0" w:line="240" w:lineRule="auto"/>
    </w:pPr>
    <w:rPr>
      <w:color w:val="1481AB"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CellMar>
        <w:top w:w="29" w:type="dxa"/>
        <w:bottom w:w="29" w:type="dxa"/>
      </w:tblCellMar>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CellMar>
        <w:top w:w="29" w:type="dxa"/>
        <w:bottom w:w="29"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CellMar>
        <w:top w:w="29" w:type="dxa"/>
        <w:bottom w:w="29" w:type="dxa"/>
      </w:tblCellMar>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CellMar>
        <w:top w:w="29" w:type="dxa"/>
        <w:bottom w:w="29" w:type="dxa"/>
      </w:tblCellMar>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A0C7C5" w:themeColor="accent6" w:themeTint="99"/>
        </w:tcBorders>
      </w:tcPr>
    </w:tblStylePr>
    <w:tblStylePr w:type="lastRow">
      <w:rPr>
        <w:b/>
        <w:bCs/>
      </w:rPr>
      <w:tblPr/>
      <w:tcPr>
        <w:tcBorders>
          <w:top w:val="sing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Header">
    <w:name w:val="header"/>
    <w:basedOn w:val="Normal"/>
    <w:link w:val="HeaderChar"/>
    <w:uiPriority w:val="2"/>
    <w:pPr>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1CADE4" w:themeColor="accent1"/>
      </w:tblBorders>
      <w:tblCellMar>
        <w:top w:w="29" w:type="dxa"/>
        <w:bottom w:w="29" w:type="dxa"/>
      </w:tblCellMar>
    </w:tblPr>
    <w:tblStylePr w:type="firstRow">
      <w:rPr>
        <w:b w:val="0"/>
        <w:bCs/>
      </w:rPr>
      <w:tblPr/>
      <w:tcPr>
        <w:tcBorders>
          <w:top w:val="nil"/>
          <w:left w:val="nil"/>
          <w:bottom w:val="single" w:sz="12" w:space="0" w:color="1CADE4" w:themeColor="accent1"/>
          <w:right w:val="nil"/>
          <w:insideH w:val="nil"/>
          <w:insideV w:val="nil"/>
          <w:tl2br w:val="nil"/>
          <w:tr2bl w:val="nil"/>
        </w:tcBorders>
      </w:tcPr>
    </w:tblStylePr>
    <w:tblStylePr w:type="lastRow">
      <w:rPr>
        <w:b/>
        <w:bCs/>
      </w:rPr>
      <w:tblPr/>
      <w:tcPr>
        <w:tcBorders>
          <w:top w:val="double" w:sz="2" w:space="0" w:color="76CDEE"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CellMar>
        <w:top w:w="29" w:type="dxa"/>
        <w:bottom w:w="29" w:type="dxa"/>
      </w:tblCellMar>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customStyle="1" w:styleId="Logo">
    <w:name w:val="Logo"/>
    <w:basedOn w:val="Normal"/>
    <w:uiPriority w:val="1"/>
    <w:qFormat/>
    <w:pPr>
      <w:spacing w:after="1440"/>
      <w:jc w:val="right"/>
    </w:pPr>
    <w:rPr>
      <w:noProof/>
      <w:color w:val="264356"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next w:val="Normal"/>
    <w:uiPriority w:val="1"/>
    <w:qFormat/>
    <w:pPr>
      <w:jc w:val="right"/>
    </w:pPr>
    <w:rPr>
      <w:caps/>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EA3D2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12726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002ADE"/>
    <w:pPr>
      <w:spacing w:after="0" w:line="240" w:lineRule="auto"/>
    </w:p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2-Accent2">
    <w:name w:val="List Table 2 Accent 2"/>
    <w:basedOn w:val="TableNormal"/>
    <w:uiPriority w:val="47"/>
    <w:rsid w:val="00F61ED1"/>
    <w:pPr>
      <w:spacing w:after="0" w:line="240" w:lineRule="auto"/>
    </w:pPr>
    <w:tblPr>
      <w:tblStyleRowBandSize w:val="1"/>
      <w:tblStyleColBandSize w:val="1"/>
      <w:tblBorders>
        <w:top w:val="single" w:sz="4" w:space="0" w:color="74B5E4" w:themeColor="accent2" w:themeTint="99"/>
        <w:bottom w:val="single" w:sz="4" w:space="0" w:color="74B5E4" w:themeColor="accent2" w:themeTint="99"/>
        <w:insideH w:val="single" w:sz="4" w:space="0" w:color="74B5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2-Accent2">
    <w:name w:val="Grid Table 2 Accent 2"/>
    <w:basedOn w:val="TableNormal"/>
    <w:uiPriority w:val="47"/>
    <w:rsid w:val="00F61ED1"/>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Hyperlink">
    <w:name w:val="Hyperlink"/>
    <w:basedOn w:val="DefaultParagraphFont"/>
    <w:uiPriority w:val="99"/>
    <w:unhideWhenUsed/>
    <w:rsid w:val="00791D62"/>
    <w:rPr>
      <w:color w:val="6EAC1C" w:themeColor="hyperlink"/>
      <w:u w:val="single"/>
    </w:rPr>
  </w:style>
  <w:style w:type="character" w:customStyle="1" w:styleId="sc101">
    <w:name w:val="sc101"/>
    <w:basedOn w:val="DefaultParagraphFont"/>
    <w:rsid w:val="00CF1404"/>
    <w:rPr>
      <w:rFonts w:ascii="Courier New" w:hAnsi="Courier New" w:cs="Courier New" w:hint="default"/>
      <w:b/>
      <w:bCs/>
      <w:color w:val="8000FF"/>
      <w:sz w:val="20"/>
      <w:szCs w:val="20"/>
    </w:rPr>
  </w:style>
  <w:style w:type="character" w:customStyle="1" w:styleId="sc0">
    <w:name w:val="sc0"/>
    <w:basedOn w:val="DefaultParagraphFont"/>
    <w:rsid w:val="00CF1404"/>
    <w:rPr>
      <w:rFonts w:ascii="Courier New" w:hAnsi="Courier New" w:cs="Courier New" w:hint="default"/>
      <w:color w:val="000000"/>
      <w:sz w:val="20"/>
      <w:szCs w:val="20"/>
    </w:rPr>
  </w:style>
  <w:style w:type="character" w:customStyle="1" w:styleId="sc61">
    <w:name w:val="sc61"/>
    <w:basedOn w:val="DefaultParagraphFont"/>
    <w:rsid w:val="00CF1404"/>
    <w:rPr>
      <w:rFonts w:ascii="Courier New" w:hAnsi="Courier New" w:cs="Courier New" w:hint="default"/>
      <w:color w:val="800000"/>
      <w:sz w:val="20"/>
      <w:szCs w:val="20"/>
    </w:rPr>
  </w:style>
  <w:style w:type="character" w:customStyle="1" w:styleId="sc11">
    <w:name w:val="sc11"/>
    <w:basedOn w:val="DefaultParagraphFont"/>
    <w:rsid w:val="00CF1404"/>
    <w:rPr>
      <w:rFonts w:ascii="Courier New" w:hAnsi="Courier New" w:cs="Courier New" w:hint="default"/>
      <w:color w:val="000000"/>
      <w:sz w:val="20"/>
      <w:szCs w:val="20"/>
    </w:rPr>
  </w:style>
  <w:style w:type="character" w:customStyle="1" w:styleId="sc41">
    <w:name w:val="sc41"/>
    <w:basedOn w:val="DefaultParagraphFont"/>
    <w:rsid w:val="00CF1404"/>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C35F48"/>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F48"/>
    <w:rPr>
      <w:rFonts w:ascii="Segoe UI" w:hAnsi="Segoe UI" w:cs="Segoe UI"/>
      <w:sz w:val="18"/>
      <w:szCs w:val="18"/>
    </w:rPr>
  </w:style>
  <w:style w:type="character" w:customStyle="1" w:styleId="sc2">
    <w:name w:val="sc2"/>
    <w:basedOn w:val="DefaultParagraphFont"/>
    <w:rsid w:val="00AF718C"/>
    <w:rPr>
      <w:rFonts w:ascii="Courier New" w:hAnsi="Courier New" w:cs="Courier New" w:hint="default"/>
      <w:color w:val="000000"/>
      <w:sz w:val="20"/>
      <w:szCs w:val="20"/>
    </w:rPr>
  </w:style>
  <w:style w:type="paragraph" w:styleId="ListParagraph">
    <w:name w:val="List Paragraph"/>
    <w:basedOn w:val="Normal"/>
    <w:uiPriority w:val="34"/>
    <w:unhideWhenUsed/>
    <w:rsid w:val="00FB7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25022">
      <w:bodyDiv w:val="1"/>
      <w:marLeft w:val="0"/>
      <w:marRight w:val="0"/>
      <w:marTop w:val="0"/>
      <w:marBottom w:val="0"/>
      <w:divBdr>
        <w:top w:val="none" w:sz="0" w:space="0" w:color="auto"/>
        <w:left w:val="none" w:sz="0" w:space="0" w:color="auto"/>
        <w:bottom w:val="none" w:sz="0" w:space="0" w:color="auto"/>
        <w:right w:val="none" w:sz="0" w:space="0" w:color="auto"/>
      </w:divBdr>
      <w:divsChild>
        <w:div w:id="1435323141">
          <w:marLeft w:val="0"/>
          <w:marRight w:val="0"/>
          <w:marTop w:val="0"/>
          <w:marBottom w:val="0"/>
          <w:divBdr>
            <w:top w:val="none" w:sz="0" w:space="0" w:color="auto"/>
            <w:left w:val="none" w:sz="0" w:space="0" w:color="auto"/>
            <w:bottom w:val="none" w:sz="0" w:space="0" w:color="auto"/>
            <w:right w:val="none" w:sz="0" w:space="0" w:color="auto"/>
          </w:divBdr>
        </w:div>
      </w:divsChild>
    </w:div>
    <w:div w:id="553353198">
      <w:bodyDiv w:val="1"/>
      <w:marLeft w:val="0"/>
      <w:marRight w:val="0"/>
      <w:marTop w:val="0"/>
      <w:marBottom w:val="0"/>
      <w:divBdr>
        <w:top w:val="none" w:sz="0" w:space="0" w:color="auto"/>
        <w:left w:val="none" w:sz="0" w:space="0" w:color="auto"/>
        <w:bottom w:val="none" w:sz="0" w:space="0" w:color="auto"/>
        <w:right w:val="none" w:sz="0" w:space="0" w:color="auto"/>
      </w:divBdr>
      <w:divsChild>
        <w:div w:id="1078938673">
          <w:marLeft w:val="0"/>
          <w:marRight w:val="0"/>
          <w:marTop w:val="0"/>
          <w:marBottom w:val="0"/>
          <w:divBdr>
            <w:top w:val="none" w:sz="0" w:space="0" w:color="auto"/>
            <w:left w:val="none" w:sz="0" w:space="0" w:color="auto"/>
            <w:bottom w:val="none" w:sz="0" w:space="0" w:color="auto"/>
            <w:right w:val="none" w:sz="0" w:space="0" w:color="auto"/>
          </w:divBdr>
        </w:div>
      </w:divsChild>
    </w:div>
    <w:div w:id="692000855">
      <w:bodyDiv w:val="1"/>
      <w:marLeft w:val="0"/>
      <w:marRight w:val="0"/>
      <w:marTop w:val="0"/>
      <w:marBottom w:val="0"/>
      <w:divBdr>
        <w:top w:val="none" w:sz="0" w:space="0" w:color="auto"/>
        <w:left w:val="none" w:sz="0" w:space="0" w:color="auto"/>
        <w:bottom w:val="none" w:sz="0" w:space="0" w:color="auto"/>
        <w:right w:val="none" w:sz="0" w:space="0" w:color="auto"/>
      </w:divBdr>
      <w:divsChild>
        <w:div w:id="1271668529">
          <w:marLeft w:val="0"/>
          <w:marRight w:val="0"/>
          <w:marTop w:val="0"/>
          <w:marBottom w:val="0"/>
          <w:divBdr>
            <w:top w:val="none" w:sz="0" w:space="0" w:color="auto"/>
            <w:left w:val="none" w:sz="0" w:space="0" w:color="auto"/>
            <w:bottom w:val="none" w:sz="0" w:space="0" w:color="auto"/>
            <w:right w:val="none" w:sz="0" w:space="0" w:color="auto"/>
          </w:divBdr>
        </w:div>
      </w:divsChild>
    </w:div>
    <w:div w:id="783496742">
      <w:bodyDiv w:val="1"/>
      <w:marLeft w:val="0"/>
      <w:marRight w:val="0"/>
      <w:marTop w:val="0"/>
      <w:marBottom w:val="0"/>
      <w:divBdr>
        <w:top w:val="none" w:sz="0" w:space="0" w:color="auto"/>
        <w:left w:val="none" w:sz="0" w:space="0" w:color="auto"/>
        <w:bottom w:val="none" w:sz="0" w:space="0" w:color="auto"/>
        <w:right w:val="none" w:sz="0" w:space="0" w:color="auto"/>
      </w:divBdr>
      <w:divsChild>
        <w:div w:id="381944890">
          <w:marLeft w:val="0"/>
          <w:marRight w:val="0"/>
          <w:marTop w:val="0"/>
          <w:marBottom w:val="0"/>
          <w:divBdr>
            <w:top w:val="none" w:sz="0" w:space="0" w:color="auto"/>
            <w:left w:val="none" w:sz="0" w:space="0" w:color="auto"/>
            <w:bottom w:val="none" w:sz="0" w:space="0" w:color="auto"/>
            <w:right w:val="none" w:sz="0" w:space="0" w:color="auto"/>
          </w:divBdr>
        </w:div>
      </w:divsChild>
    </w:div>
    <w:div w:id="819612216">
      <w:bodyDiv w:val="1"/>
      <w:marLeft w:val="0"/>
      <w:marRight w:val="0"/>
      <w:marTop w:val="0"/>
      <w:marBottom w:val="0"/>
      <w:divBdr>
        <w:top w:val="none" w:sz="0" w:space="0" w:color="auto"/>
        <w:left w:val="none" w:sz="0" w:space="0" w:color="auto"/>
        <w:bottom w:val="none" w:sz="0" w:space="0" w:color="auto"/>
        <w:right w:val="none" w:sz="0" w:space="0" w:color="auto"/>
      </w:divBdr>
      <w:divsChild>
        <w:div w:id="1352416852">
          <w:marLeft w:val="0"/>
          <w:marRight w:val="0"/>
          <w:marTop w:val="0"/>
          <w:marBottom w:val="0"/>
          <w:divBdr>
            <w:top w:val="none" w:sz="0" w:space="0" w:color="auto"/>
            <w:left w:val="none" w:sz="0" w:space="0" w:color="auto"/>
            <w:bottom w:val="none" w:sz="0" w:space="0" w:color="auto"/>
            <w:right w:val="none" w:sz="0" w:space="0" w:color="auto"/>
          </w:divBdr>
        </w:div>
      </w:divsChild>
    </w:div>
    <w:div w:id="831945911">
      <w:bodyDiv w:val="1"/>
      <w:marLeft w:val="0"/>
      <w:marRight w:val="0"/>
      <w:marTop w:val="0"/>
      <w:marBottom w:val="0"/>
      <w:divBdr>
        <w:top w:val="none" w:sz="0" w:space="0" w:color="auto"/>
        <w:left w:val="none" w:sz="0" w:space="0" w:color="auto"/>
        <w:bottom w:val="none" w:sz="0" w:space="0" w:color="auto"/>
        <w:right w:val="none" w:sz="0" w:space="0" w:color="auto"/>
      </w:divBdr>
      <w:divsChild>
        <w:div w:id="1666088456">
          <w:marLeft w:val="0"/>
          <w:marRight w:val="0"/>
          <w:marTop w:val="0"/>
          <w:marBottom w:val="0"/>
          <w:divBdr>
            <w:top w:val="none" w:sz="0" w:space="0" w:color="auto"/>
            <w:left w:val="none" w:sz="0" w:space="0" w:color="auto"/>
            <w:bottom w:val="none" w:sz="0" w:space="0" w:color="auto"/>
            <w:right w:val="none" w:sz="0" w:space="0" w:color="auto"/>
          </w:divBdr>
        </w:div>
      </w:divsChild>
    </w:div>
    <w:div w:id="1121148999">
      <w:bodyDiv w:val="1"/>
      <w:marLeft w:val="0"/>
      <w:marRight w:val="0"/>
      <w:marTop w:val="0"/>
      <w:marBottom w:val="0"/>
      <w:divBdr>
        <w:top w:val="none" w:sz="0" w:space="0" w:color="auto"/>
        <w:left w:val="none" w:sz="0" w:space="0" w:color="auto"/>
        <w:bottom w:val="none" w:sz="0" w:space="0" w:color="auto"/>
        <w:right w:val="none" w:sz="0" w:space="0" w:color="auto"/>
      </w:divBdr>
      <w:divsChild>
        <w:div w:id="1616711733">
          <w:marLeft w:val="0"/>
          <w:marRight w:val="0"/>
          <w:marTop w:val="0"/>
          <w:marBottom w:val="0"/>
          <w:divBdr>
            <w:top w:val="none" w:sz="0" w:space="0" w:color="auto"/>
            <w:left w:val="none" w:sz="0" w:space="0" w:color="auto"/>
            <w:bottom w:val="none" w:sz="0" w:space="0" w:color="auto"/>
            <w:right w:val="none" w:sz="0" w:space="0" w:color="auto"/>
          </w:divBdr>
        </w:div>
      </w:divsChild>
    </w:div>
    <w:div w:id="1632975681">
      <w:bodyDiv w:val="1"/>
      <w:marLeft w:val="0"/>
      <w:marRight w:val="0"/>
      <w:marTop w:val="0"/>
      <w:marBottom w:val="0"/>
      <w:divBdr>
        <w:top w:val="none" w:sz="0" w:space="0" w:color="auto"/>
        <w:left w:val="none" w:sz="0" w:space="0" w:color="auto"/>
        <w:bottom w:val="none" w:sz="0" w:space="0" w:color="auto"/>
        <w:right w:val="none" w:sz="0" w:space="0" w:color="auto"/>
      </w:divBdr>
      <w:divsChild>
        <w:div w:id="466512586">
          <w:marLeft w:val="0"/>
          <w:marRight w:val="0"/>
          <w:marTop w:val="0"/>
          <w:marBottom w:val="0"/>
          <w:divBdr>
            <w:top w:val="none" w:sz="0" w:space="0" w:color="auto"/>
            <w:left w:val="none" w:sz="0" w:space="0" w:color="auto"/>
            <w:bottom w:val="none" w:sz="0" w:space="0" w:color="auto"/>
            <w:right w:val="none" w:sz="0" w:space="0" w:color="auto"/>
          </w:divBdr>
        </w:div>
      </w:divsChild>
    </w:div>
    <w:div w:id="1691638028">
      <w:bodyDiv w:val="1"/>
      <w:marLeft w:val="0"/>
      <w:marRight w:val="0"/>
      <w:marTop w:val="0"/>
      <w:marBottom w:val="0"/>
      <w:divBdr>
        <w:top w:val="none" w:sz="0" w:space="0" w:color="auto"/>
        <w:left w:val="none" w:sz="0" w:space="0" w:color="auto"/>
        <w:bottom w:val="none" w:sz="0" w:space="0" w:color="auto"/>
        <w:right w:val="none" w:sz="0" w:space="0" w:color="auto"/>
      </w:divBdr>
      <w:divsChild>
        <w:div w:id="1638682822">
          <w:marLeft w:val="0"/>
          <w:marRight w:val="0"/>
          <w:marTop w:val="0"/>
          <w:marBottom w:val="0"/>
          <w:divBdr>
            <w:top w:val="none" w:sz="0" w:space="0" w:color="auto"/>
            <w:left w:val="none" w:sz="0" w:space="0" w:color="auto"/>
            <w:bottom w:val="none" w:sz="0" w:space="0" w:color="auto"/>
            <w:right w:val="none" w:sz="0" w:space="0" w:color="auto"/>
          </w:divBdr>
        </w:div>
      </w:divsChild>
    </w:div>
    <w:div w:id="1785615292">
      <w:bodyDiv w:val="1"/>
      <w:marLeft w:val="0"/>
      <w:marRight w:val="0"/>
      <w:marTop w:val="0"/>
      <w:marBottom w:val="0"/>
      <w:divBdr>
        <w:top w:val="none" w:sz="0" w:space="0" w:color="auto"/>
        <w:left w:val="none" w:sz="0" w:space="0" w:color="auto"/>
        <w:bottom w:val="none" w:sz="0" w:space="0" w:color="auto"/>
        <w:right w:val="none" w:sz="0" w:space="0" w:color="auto"/>
      </w:divBdr>
      <w:divsChild>
        <w:div w:id="1499685150">
          <w:marLeft w:val="0"/>
          <w:marRight w:val="0"/>
          <w:marTop w:val="0"/>
          <w:marBottom w:val="0"/>
          <w:divBdr>
            <w:top w:val="none" w:sz="0" w:space="0" w:color="auto"/>
            <w:left w:val="none" w:sz="0" w:space="0" w:color="auto"/>
            <w:bottom w:val="none" w:sz="0" w:space="0" w:color="auto"/>
            <w:right w:val="none" w:sz="0" w:space="0" w:color="auto"/>
          </w:divBdr>
        </w:div>
      </w:divsChild>
    </w:div>
    <w:div w:id="208437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p]:[port]/readylabel/printers/egecko" TargetMode="External"/><Relationship Id="rId18" Type="http://schemas.openxmlformats.org/officeDocument/2006/relationships/hyperlink" Target="http://[ip]:[port]/printers/egecko/command?name="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ip]:[port]/readylabel/labels" TargetMode="External"/><Relationship Id="rId17" Type="http://schemas.openxmlformats.org/officeDocument/2006/relationships/hyperlink" Target="http://[ip]:[port]/printers/egecko/command?name=" TargetMode="External"/><Relationship Id="rId2" Type="http://schemas.openxmlformats.org/officeDocument/2006/relationships/customXml" Target="../customXml/item2.xml"/><Relationship Id="rId16" Type="http://schemas.openxmlformats.org/officeDocument/2006/relationships/hyperlink" Target="http://[ip]:[port]/readylabel/printers/egecko/command?name=pri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ip]:[port]/readylabel/printers/egecko/status" TargetMode="External"/><Relationship Id="rId10" Type="http://schemas.openxmlformats.org/officeDocument/2006/relationships/image" Target="media/image2.png"/><Relationship Id="rId19" Type="http://schemas.openxmlformats.org/officeDocument/2006/relationships/hyperlink" Target="http://[ip]:[port]/printers/egecko/command?nam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ip]:[port]/readylabel/printer/egecko/statu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Marketing%20message%20analysis%20questionnai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C5621D72C347D3A00B03E4D0C3DB3C"/>
        <w:category>
          <w:name w:val="General"/>
          <w:gallery w:val="placeholder"/>
        </w:category>
        <w:types>
          <w:type w:val="bbPlcHdr"/>
        </w:types>
        <w:behaviors>
          <w:behavior w:val="content"/>
        </w:behaviors>
        <w:guid w:val="{7E07FF9F-73CF-4B97-9039-DEF7C909B69A}"/>
      </w:docPartPr>
      <w:docPartBody>
        <w:p w:rsidR="00703B1F" w:rsidRDefault="00703B1F">
          <w:pPr>
            <w:pStyle w:val="E3C5621D72C347D3A00B03E4D0C3DB3C"/>
          </w:pPr>
          <w:r>
            <w:rPr>
              <w:rStyle w:val="PlaceholderText"/>
            </w:rPr>
            <w:t>[Title]</w:t>
          </w:r>
        </w:p>
      </w:docPartBody>
    </w:docPart>
    <w:docPart>
      <w:docPartPr>
        <w:name w:val="7DF2034D57544281BF036E2096B37AAB"/>
        <w:category>
          <w:name w:val="General"/>
          <w:gallery w:val="placeholder"/>
        </w:category>
        <w:types>
          <w:type w:val="bbPlcHdr"/>
        </w:types>
        <w:behaviors>
          <w:behavior w:val="content"/>
        </w:behaviors>
        <w:guid w:val="{59E31BBC-646A-4E65-8AB0-1678B5A5C3DE}"/>
      </w:docPartPr>
      <w:docPartBody>
        <w:p w:rsidR="00703B1F" w:rsidRDefault="00703B1F">
          <w:pPr>
            <w:pStyle w:val="7DF2034D57544281BF036E2096B37AAB"/>
          </w:pPr>
          <w: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F"/>
    <w:rsid w:val="00646C06"/>
    <w:rsid w:val="00703B1F"/>
    <w:rsid w:val="0081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9F831473384960B97041E7DAA1FF6C">
    <w:name w:val="259F831473384960B97041E7DAA1FF6C"/>
  </w:style>
  <w:style w:type="paragraph" w:customStyle="1" w:styleId="91D379E97ABE4B9B9E36F04A4AF86163">
    <w:name w:val="91D379E97ABE4B9B9E36F04A4AF86163"/>
  </w:style>
  <w:style w:type="paragraph" w:customStyle="1" w:styleId="C193564CEBAB440C88E89C2FEE67F581">
    <w:name w:val="C193564CEBAB440C88E89C2FEE67F581"/>
  </w:style>
  <w:style w:type="paragraph" w:customStyle="1" w:styleId="2BB59A39937E4FFF8D382C095B2E21C1">
    <w:name w:val="2BB59A39937E4FFF8D382C095B2E21C1"/>
  </w:style>
  <w:style w:type="paragraph" w:customStyle="1" w:styleId="A34181F267FD4260BA9ED6D5DAF0E18D">
    <w:name w:val="A34181F267FD4260BA9ED6D5DAF0E18D"/>
  </w:style>
  <w:style w:type="paragraph" w:customStyle="1" w:styleId="62F29850F1AD4E7F892E54FEDF59A2C6">
    <w:name w:val="62F29850F1AD4E7F892E54FEDF59A2C6"/>
  </w:style>
  <w:style w:type="paragraph" w:customStyle="1" w:styleId="16CB37C78E0D48CA97B6220A4133A596">
    <w:name w:val="16CB37C78E0D48CA97B6220A4133A596"/>
  </w:style>
  <w:style w:type="paragraph" w:customStyle="1" w:styleId="6EE375744A214018ABCA485564A59743">
    <w:name w:val="6EE375744A214018ABCA485564A59743"/>
  </w:style>
  <w:style w:type="paragraph" w:customStyle="1" w:styleId="36DF3B81866B47EFB26B4F3B7BEABD71">
    <w:name w:val="36DF3B81866B47EFB26B4F3B7BEABD71"/>
  </w:style>
  <w:style w:type="paragraph" w:customStyle="1" w:styleId="A393306885C14F909A4CCAAC4B015B93">
    <w:name w:val="A393306885C14F909A4CCAAC4B015B93"/>
  </w:style>
  <w:style w:type="paragraph" w:customStyle="1" w:styleId="0EF730C4FE3D4C9D8DACE692B056FEB9">
    <w:name w:val="0EF730C4FE3D4C9D8DACE692B056FEB9"/>
  </w:style>
  <w:style w:type="paragraph" w:customStyle="1" w:styleId="67FC64AA42B74755BD4B9662ACD472D9">
    <w:name w:val="67FC64AA42B74755BD4B9662ACD472D9"/>
  </w:style>
  <w:style w:type="paragraph" w:customStyle="1" w:styleId="D4491F12416940E68223DAAB042217EB">
    <w:name w:val="D4491F12416940E68223DAAB042217EB"/>
  </w:style>
  <w:style w:type="paragraph" w:customStyle="1" w:styleId="A4AA3E968328485EA41153E2098F9A9A">
    <w:name w:val="A4AA3E968328485EA41153E2098F9A9A"/>
  </w:style>
  <w:style w:type="paragraph" w:customStyle="1" w:styleId="65BE000A34874FCF95C4210ADD8E32E7">
    <w:name w:val="65BE000A34874FCF95C4210ADD8E32E7"/>
  </w:style>
  <w:style w:type="paragraph" w:customStyle="1" w:styleId="5AD2828648D441339951A79D51B218B8">
    <w:name w:val="5AD2828648D441339951A79D51B218B8"/>
  </w:style>
  <w:style w:type="paragraph" w:customStyle="1" w:styleId="7171508F5AEF43DEA9EF520F2D5F45A1">
    <w:name w:val="7171508F5AEF43DEA9EF520F2D5F45A1"/>
  </w:style>
  <w:style w:type="paragraph" w:customStyle="1" w:styleId="E72F9A2D96524B5C9094595812490560">
    <w:name w:val="E72F9A2D96524B5C9094595812490560"/>
  </w:style>
  <w:style w:type="paragraph" w:customStyle="1" w:styleId="7EBB0198F6874A0791AEB5F231693526">
    <w:name w:val="7EBB0198F6874A0791AEB5F231693526"/>
  </w:style>
  <w:style w:type="character" w:styleId="PlaceholderText">
    <w:name w:val="Placeholder Text"/>
    <w:basedOn w:val="DefaultParagraphFont"/>
    <w:uiPriority w:val="99"/>
    <w:semiHidden/>
    <w:rPr>
      <w:color w:val="808080"/>
    </w:rPr>
  </w:style>
  <w:style w:type="paragraph" w:customStyle="1" w:styleId="D0C74131FD65450084819E5C31477468">
    <w:name w:val="D0C74131FD65450084819E5C31477468"/>
  </w:style>
  <w:style w:type="paragraph" w:customStyle="1" w:styleId="A27C526D91D945D8AA22543FB6A78F50">
    <w:name w:val="A27C526D91D945D8AA22543FB6A78F50"/>
  </w:style>
  <w:style w:type="paragraph" w:customStyle="1" w:styleId="004DA10BAC9E473DB5778B88B289050E">
    <w:name w:val="004DA10BAC9E473DB5778B88B289050E"/>
  </w:style>
  <w:style w:type="paragraph" w:customStyle="1" w:styleId="A18518B92D5749C082C25E7A00B3ADDA">
    <w:name w:val="A18518B92D5749C082C25E7A00B3ADDA"/>
  </w:style>
  <w:style w:type="paragraph" w:customStyle="1" w:styleId="64452F61369D4D9AB07D12A80DAF8372">
    <w:name w:val="64452F61369D4D9AB07D12A80DAF8372"/>
  </w:style>
  <w:style w:type="paragraph" w:customStyle="1" w:styleId="194E4938C8EC4D7F86D854A3C7816CF4">
    <w:name w:val="194E4938C8EC4D7F86D854A3C7816CF4"/>
  </w:style>
  <w:style w:type="paragraph" w:customStyle="1" w:styleId="FEA1D16C89064166918DE5F06C855838">
    <w:name w:val="FEA1D16C89064166918DE5F06C855838"/>
  </w:style>
  <w:style w:type="paragraph" w:customStyle="1" w:styleId="250AF15E68EA41688AED8E7A0A64B15D">
    <w:name w:val="250AF15E68EA41688AED8E7A0A64B15D"/>
  </w:style>
  <w:style w:type="paragraph" w:customStyle="1" w:styleId="914557D363A64405AE6DF166EB9FAC15">
    <w:name w:val="914557D363A64405AE6DF166EB9FAC15"/>
  </w:style>
  <w:style w:type="paragraph" w:customStyle="1" w:styleId="DCB59B44C2944826AC8582A298BEC820">
    <w:name w:val="DCB59B44C2944826AC8582A298BEC820"/>
  </w:style>
  <w:style w:type="paragraph" w:customStyle="1" w:styleId="7CD82EF3B44D42988CBC384BE80B9D6C">
    <w:name w:val="7CD82EF3B44D42988CBC384BE80B9D6C"/>
  </w:style>
  <w:style w:type="paragraph" w:customStyle="1" w:styleId="FBE64ADF1C424CD0BAA2809EDEBF2E18">
    <w:name w:val="FBE64ADF1C424CD0BAA2809EDEBF2E18"/>
  </w:style>
  <w:style w:type="paragraph" w:customStyle="1" w:styleId="B475D2FE41014406BF94E97A43C50553">
    <w:name w:val="B475D2FE41014406BF94E97A43C50553"/>
  </w:style>
  <w:style w:type="paragraph" w:customStyle="1" w:styleId="4BBA945E7AEC492D8C85883D5DBD3759">
    <w:name w:val="4BBA945E7AEC492D8C85883D5DBD3759"/>
  </w:style>
  <w:style w:type="paragraph" w:customStyle="1" w:styleId="6E7CC06B2BC64EFA8582F047E7F66DAD">
    <w:name w:val="6E7CC06B2BC64EFA8582F047E7F66DAD"/>
  </w:style>
  <w:style w:type="paragraph" w:customStyle="1" w:styleId="249D4DBDEE0C4C30A91EFDFFD83DFF7F">
    <w:name w:val="249D4DBDEE0C4C30A91EFDFFD83DFF7F"/>
  </w:style>
  <w:style w:type="paragraph" w:customStyle="1" w:styleId="95B8AA922ABE4AD5B7CDCCE7AEA50874">
    <w:name w:val="95B8AA922ABE4AD5B7CDCCE7AEA50874"/>
  </w:style>
  <w:style w:type="paragraph" w:customStyle="1" w:styleId="83929D1F460D4AD89480682225010327">
    <w:name w:val="83929D1F460D4AD89480682225010327"/>
  </w:style>
  <w:style w:type="paragraph" w:customStyle="1" w:styleId="9DD7EDF84745489989F178FC1B26885D">
    <w:name w:val="9DD7EDF84745489989F178FC1B26885D"/>
  </w:style>
  <w:style w:type="paragraph" w:customStyle="1" w:styleId="BD28B2C7DE2B4C389530745E73BD379C">
    <w:name w:val="BD28B2C7DE2B4C389530745E73BD379C"/>
  </w:style>
  <w:style w:type="paragraph" w:customStyle="1" w:styleId="0D4D3A7E87864B409C539C485D82E760">
    <w:name w:val="0D4D3A7E87864B409C539C485D82E760"/>
  </w:style>
  <w:style w:type="paragraph" w:customStyle="1" w:styleId="BF3E857BEDEC439FAE6B0EB69D1B800F">
    <w:name w:val="BF3E857BEDEC439FAE6B0EB69D1B800F"/>
  </w:style>
  <w:style w:type="paragraph" w:customStyle="1" w:styleId="74BC125B6E744146B3D624A3A49859AB">
    <w:name w:val="74BC125B6E744146B3D624A3A49859AB"/>
  </w:style>
  <w:style w:type="paragraph" w:customStyle="1" w:styleId="D77758CBEEEF46C092FBF01F22DC207F">
    <w:name w:val="D77758CBEEEF46C092FBF01F22DC207F"/>
  </w:style>
  <w:style w:type="paragraph" w:customStyle="1" w:styleId="07C026D0E8FB43589566422D75E3D79E">
    <w:name w:val="07C026D0E8FB43589566422D75E3D79E"/>
  </w:style>
  <w:style w:type="paragraph" w:customStyle="1" w:styleId="E20D3EF7F77848A2BF74C50B14CFE4F1">
    <w:name w:val="E20D3EF7F77848A2BF74C50B14CFE4F1"/>
  </w:style>
  <w:style w:type="paragraph" w:customStyle="1" w:styleId="938BFA1C30C6475E8E65B33ADF4E1559">
    <w:name w:val="938BFA1C30C6475E8E65B33ADF4E1559"/>
  </w:style>
  <w:style w:type="paragraph" w:customStyle="1" w:styleId="AAF229574B564326A3523F5449C02EDE">
    <w:name w:val="AAF229574B564326A3523F5449C02EDE"/>
  </w:style>
  <w:style w:type="paragraph" w:customStyle="1" w:styleId="56ED6C6D5FB04754B53401BAD3A8741D">
    <w:name w:val="56ED6C6D5FB04754B53401BAD3A8741D"/>
  </w:style>
  <w:style w:type="paragraph" w:customStyle="1" w:styleId="44F91E53339B4D52BD479DAC8B3F6729">
    <w:name w:val="44F91E53339B4D52BD479DAC8B3F6729"/>
  </w:style>
  <w:style w:type="paragraph" w:customStyle="1" w:styleId="660200CE76274713BB29E6AC75F85967">
    <w:name w:val="660200CE76274713BB29E6AC75F85967"/>
  </w:style>
  <w:style w:type="paragraph" w:customStyle="1" w:styleId="E3C5621D72C347D3A00B03E4D0C3DB3C">
    <w:name w:val="E3C5621D72C347D3A00B03E4D0C3DB3C"/>
  </w:style>
  <w:style w:type="paragraph" w:customStyle="1" w:styleId="7DF2034D57544281BF036E2096B37AAB">
    <w:name w:val="7DF2034D57544281BF036E2096B37A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pothecary">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2016-05-27T00:00:00</PublishDate>
  <Abstract/>
  <CompanyAddress>San Diego, CA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79E63F-E8A8-48D8-A8EA-6BAFEA4E2B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Marketing message analysis questionnaire.dotx</Template>
  <TotalTime>195</TotalTime>
  <Pages>10</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Ready Label</vt:lpstr>
    </vt:vector>
  </TitlesOfParts>
  <Company>Biosero</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Ready Label</dc:title>
  <dc:subject>RESTful API Version 1.0</dc:subject>
  <dc:creator>Andrew St. Yves</dc:creator>
  <cp:keywords/>
  <cp:lastModifiedBy>Andrew St. Yves</cp:lastModifiedBy>
  <cp:revision>38</cp:revision>
  <dcterms:created xsi:type="dcterms:W3CDTF">2016-05-27T09:12:00Z</dcterms:created>
  <dcterms:modified xsi:type="dcterms:W3CDTF">2016-05-27T12:27:00Z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TC039919649991</vt:lpwstr>
  </property>
</Properties>
</file>